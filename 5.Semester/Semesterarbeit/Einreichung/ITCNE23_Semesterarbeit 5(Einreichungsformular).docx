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31F16" w14:textId="49B33BBA" w:rsidR="004F4B9E" w:rsidRDefault="004F4B9E" w:rsidP="004F4B9E">
      <w:pPr>
        <w:pStyle w:val="berschrift1"/>
        <w:numPr>
          <w:ilvl w:val="0"/>
          <w:numId w:val="0"/>
        </w:numPr>
      </w:pPr>
      <w:r w:rsidRPr="00A348CD">
        <w:t>Semesterarbeit</w:t>
      </w:r>
      <w:r>
        <w:t xml:space="preserve"> Einreichungsformular</w:t>
      </w:r>
      <w:r w:rsidR="009C503D">
        <w:t xml:space="preserve"> / </w:t>
      </w:r>
      <w:bookmarkStart w:id="0" w:name="_Hlk178586342"/>
      <w:r w:rsidR="009C503D">
        <w:br/>
      </w:r>
      <w:r w:rsidRPr="00A348CD">
        <w:t>Kl</w:t>
      </w:r>
      <w:r>
        <w:t xml:space="preserve">asse </w:t>
      </w:r>
      <w:r w:rsidRPr="00A348CD">
        <w:t>ITCNE23</w:t>
      </w:r>
      <w:r>
        <w:t xml:space="preserve"> </w:t>
      </w:r>
      <w:r w:rsidR="006C6AEE">
        <w:t xml:space="preserve">– </w:t>
      </w:r>
      <w:r w:rsidR="007E04B7">
        <w:t>5</w:t>
      </w:r>
      <w:r w:rsidR="006C6AEE">
        <w:t>. Semesterarbeit</w:t>
      </w:r>
    </w:p>
    <w:bookmarkEnd w:id="0"/>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bookmarkStart w:id="1" w:name="_Hlk178586406"/>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berschrift2"/>
        <w:numPr>
          <w:ilvl w:val="0"/>
          <w:numId w:val="0"/>
        </w:numPr>
      </w:pPr>
      <w:bookmarkStart w:id="2" w:name="_heading=h.2et92p0" w:colFirst="0" w:colLast="0"/>
      <w:bookmarkEnd w:id="1"/>
      <w:bookmarkEnd w:id="2"/>
      <w:r w:rsidRPr="004F4B9E">
        <w:t xml:space="preserve">Name und Vorname des Studierenden </w:t>
      </w:r>
    </w:p>
    <w:p w14:paraId="2E3BA1A5" w14:textId="668BD763" w:rsidR="004F4B9E" w:rsidRDefault="009443A7" w:rsidP="004F4B9E">
      <w:pPr>
        <w:rPr>
          <w:rFonts w:eastAsia="Arial" w:cs="Arial"/>
          <w:i/>
          <w:iCs/>
        </w:rPr>
      </w:pPr>
      <w:r>
        <w:rPr>
          <w:rFonts w:eastAsia="Arial" w:cs="Arial"/>
          <w:i/>
          <w:iCs/>
        </w:rPr>
        <w:t>Buathong Dennis</w:t>
      </w:r>
    </w:p>
    <w:p w14:paraId="7C350721" w14:textId="77777777" w:rsidR="004F4B9E" w:rsidRPr="004F4B9E" w:rsidRDefault="004F4B9E" w:rsidP="004F4B9E">
      <w:pPr>
        <w:pStyle w:val="berschrift2"/>
        <w:numPr>
          <w:ilvl w:val="0"/>
          <w:numId w:val="0"/>
        </w:numPr>
      </w:pPr>
      <w:bookmarkStart w:id="3" w:name="_heading=h.tyjcwt" w:colFirst="0" w:colLast="0"/>
      <w:bookmarkEnd w:id="3"/>
      <w:r w:rsidRPr="004F4B9E">
        <w:t>Titel de</w:t>
      </w:r>
      <w:r>
        <w:t>r Semesterarbeit</w:t>
      </w:r>
    </w:p>
    <w:p w14:paraId="195F6EBB" w14:textId="605E67F8" w:rsidR="004F4B9E" w:rsidRPr="004F4B9E" w:rsidRDefault="003A5544" w:rsidP="004F4B9E">
      <w:pPr>
        <w:rPr>
          <w:rFonts w:eastAsia="Arial" w:cs="Arial"/>
          <w:i/>
          <w:iCs/>
        </w:rPr>
      </w:pPr>
      <w:r>
        <w:rPr>
          <w:rFonts w:eastAsia="Arial" w:cs="Arial"/>
          <w:i/>
          <w:iCs/>
        </w:rPr>
        <w:t xml:space="preserve">Vertiefung </w:t>
      </w:r>
      <w:r w:rsidR="00977D8E">
        <w:rPr>
          <w:rFonts w:eastAsia="Arial" w:cs="Arial"/>
          <w:i/>
          <w:iCs/>
        </w:rPr>
        <w:t xml:space="preserve">und erweitern des </w:t>
      </w:r>
      <w:proofErr w:type="spellStart"/>
      <w:r w:rsidR="00977D8E">
        <w:rPr>
          <w:rFonts w:eastAsia="Arial" w:cs="Arial"/>
          <w:i/>
          <w:iCs/>
        </w:rPr>
        <w:t>Kubernetes</w:t>
      </w:r>
      <w:proofErr w:type="spellEnd"/>
      <w:r w:rsidR="00977D8E">
        <w:rPr>
          <w:rFonts w:eastAsia="Arial" w:cs="Arial"/>
          <w:i/>
          <w:iCs/>
        </w:rPr>
        <w:t xml:space="preserve"> </w:t>
      </w:r>
      <w:proofErr w:type="spellStart"/>
      <w:r w:rsidR="00977D8E">
        <w:rPr>
          <w:rFonts w:eastAsia="Arial" w:cs="Arial"/>
          <w:i/>
          <w:iCs/>
        </w:rPr>
        <w:t>Deployment</w:t>
      </w:r>
      <w:proofErr w:type="spellEnd"/>
      <w:r w:rsidR="00977D8E">
        <w:rPr>
          <w:rFonts w:eastAsia="Arial" w:cs="Arial"/>
          <w:i/>
          <w:iCs/>
        </w:rPr>
        <w:t xml:space="preserve"> Wissens</w:t>
      </w:r>
    </w:p>
    <w:p w14:paraId="47976F40" w14:textId="77777777" w:rsidR="00F13250" w:rsidRPr="004F4B9E" w:rsidRDefault="00F13250" w:rsidP="00F13250">
      <w:pPr>
        <w:pStyle w:val="berschrift2"/>
        <w:numPr>
          <w:ilvl w:val="0"/>
          <w:numId w:val="0"/>
        </w:numPr>
      </w:pPr>
      <w:r w:rsidRPr="004F4B9E">
        <w:t xml:space="preserve">Zu behandelnde Themenfelder / Module (bitte ankreuzen) </w:t>
      </w:r>
    </w:p>
    <w:p w14:paraId="1793CBF6" w14:textId="77777777" w:rsidR="00F13250" w:rsidRDefault="00F13250" w:rsidP="00F13250">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F13250" w14:paraId="4234FC4B" w14:textId="77777777" w:rsidTr="00486D22">
        <w:tc>
          <w:tcPr>
            <w:tcW w:w="1316" w:type="dxa"/>
          </w:tcPr>
          <w:p w14:paraId="1C044A73" w14:textId="77777777" w:rsidR="00F13250" w:rsidRPr="004F4B9E" w:rsidRDefault="00F13250" w:rsidP="00486D22">
            <w:pPr>
              <w:jc w:val="center"/>
              <w:rPr>
                <w:b/>
                <w:bCs/>
              </w:rPr>
            </w:pPr>
            <w:r w:rsidRPr="004F4B9E">
              <w:rPr>
                <w:b/>
                <w:bCs/>
              </w:rPr>
              <w:t>Pkt.</w:t>
            </w:r>
          </w:p>
        </w:tc>
        <w:tc>
          <w:tcPr>
            <w:tcW w:w="6580" w:type="dxa"/>
          </w:tcPr>
          <w:p w14:paraId="6BA8EC73" w14:textId="77777777" w:rsidR="00F13250" w:rsidRPr="004F4B9E" w:rsidRDefault="00F13250" w:rsidP="00486D22">
            <w:pPr>
              <w:rPr>
                <w:b/>
                <w:bCs/>
              </w:rPr>
            </w:pPr>
            <w:r w:rsidRPr="004F4B9E">
              <w:rPr>
                <w:b/>
                <w:bCs/>
              </w:rPr>
              <w:t>Themenfeld / Modul</w:t>
            </w:r>
          </w:p>
        </w:tc>
        <w:tc>
          <w:tcPr>
            <w:tcW w:w="1316" w:type="dxa"/>
          </w:tcPr>
          <w:p w14:paraId="4A83ED57" w14:textId="77777777" w:rsidR="00F13250" w:rsidRPr="004F4B9E" w:rsidRDefault="00F13250" w:rsidP="00486D22">
            <w:pPr>
              <w:jc w:val="center"/>
              <w:rPr>
                <w:b/>
                <w:bCs/>
              </w:rPr>
            </w:pPr>
          </w:p>
        </w:tc>
      </w:tr>
      <w:tr w:rsidR="00F13250" w14:paraId="69269707" w14:textId="77777777" w:rsidTr="00486D22">
        <w:tc>
          <w:tcPr>
            <w:tcW w:w="1316" w:type="dxa"/>
          </w:tcPr>
          <w:p w14:paraId="05BFB359" w14:textId="77777777" w:rsidR="00F13250" w:rsidRPr="004F4B9E" w:rsidRDefault="00F13250" w:rsidP="00F13250">
            <w:pPr>
              <w:pStyle w:val="Listenabsatz"/>
              <w:numPr>
                <w:ilvl w:val="0"/>
                <w:numId w:val="4"/>
              </w:numPr>
              <w:spacing w:line="240" w:lineRule="auto"/>
              <w:ind w:left="113" w:firstLine="0"/>
            </w:pPr>
          </w:p>
        </w:tc>
        <w:tc>
          <w:tcPr>
            <w:tcW w:w="6580" w:type="dxa"/>
          </w:tcPr>
          <w:p w14:paraId="2650189A" w14:textId="77777777" w:rsidR="00F13250" w:rsidRDefault="00F13250" w:rsidP="00486D22">
            <w:r>
              <w:t>Projektmanagement (Corrado)</w:t>
            </w:r>
          </w:p>
        </w:tc>
        <w:tc>
          <w:tcPr>
            <w:tcW w:w="1316" w:type="dxa"/>
          </w:tcPr>
          <w:p w14:paraId="69CC996B" w14:textId="77777777" w:rsidR="00F13250" w:rsidRDefault="00AF0D92" w:rsidP="00486D22">
            <w:pPr>
              <w:jc w:val="center"/>
            </w:pPr>
            <w:sdt>
              <w:sdtPr>
                <w:tag w:val="goog_rdk_0"/>
                <w:id w:val="-1562862387"/>
              </w:sdtPr>
              <w:sdtEndPr/>
              <w:sdtContent>
                <w:r w:rsidR="00F13250">
                  <w:t>Pflicht</w:t>
                </w:r>
              </w:sdtContent>
            </w:sdt>
          </w:p>
        </w:tc>
      </w:tr>
      <w:tr w:rsidR="00F13250" w14:paraId="2745EC87" w14:textId="77777777" w:rsidTr="00486D22">
        <w:tc>
          <w:tcPr>
            <w:tcW w:w="1316" w:type="dxa"/>
          </w:tcPr>
          <w:p w14:paraId="087CDCBC" w14:textId="77777777" w:rsidR="00F13250" w:rsidRPr="004F4B9E" w:rsidRDefault="00F13250" w:rsidP="00F13250">
            <w:pPr>
              <w:pStyle w:val="Listenabsatz"/>
              <w:numPr>
                <w:ilvl w:val="0"/>
                <w:numId w:val="4"/>
              </w:numPr>
              <w:spacing w:line="240" w:lineRule="auto"/>
              <w:ind w:left="113" w:firstLine="0"/>
            </w:pPr>
          </w:p>
        </w:tc>
        <w:tc>
          <w:tcPr>
            <w:tcW w:w="6580" w:type="dxa"/>
          </w:tcPr>
          <w:p w14:paraId="392CCF12" w14:textId="77777777" w:rsidR="00F13250" w:rsidRPr="00C622ED" w:rsidRDefault="00F13250" w:rsidP="00486D22">
            <w:pPr>
              <w:rPr>
                <w:lang w:val="fr-CH"/>
              </w:rPr>
            </w:pPr>
            <w:proofErr w:type="spellStart"/>
            <w:r w:rsidRPr="03D0CC93">
              <w:rPr>
                <w:lang w:val="fr-CH"/>
              </w:rPr>
              <w:t>IaCA</w:t>
            </w:r>
            <w:proofErr w:type="spellEnd"/>
            <w:r w:rsidRPr="03D0CC93">
              <w:rPr>
                <w:lang w:val="fr-CH"/>
              </w:rPr>
              <w:t xml:space="preserve"> - Infrastructure as Code Advanced* (Marcel)</w:t>
            </w:r>
          </w:p>
        </w:tc>
        <w:tc>
          <w:tcPr>
            <w:tcW w:w="1316" w:type="dxa"/>
          </w:tcPr>
          <w:p w14:paraId="0710B6EA" w14:textId="77777777" w:rsidR="00F13250" w:rsidRDefault="00AF0D92" w:rsidP="00486D22">
            <w:pPr>
              <w:jc w:val="center"/>
            </w:pPr>
            <w:sdt>
              <w:sdtPr>
                <w:tag w:val="goog_rdk_0"/>
                <w:id w:val="2013331016"/>
              </w:sdtPr>
              <w:sdtEndPr/>
              <w:sdtContent>
                <w:r w:rsidR="00F13250">
                  <w:t>Pflicht</w:t>
                </w:r>
              </w:sdtContent>
            </w:sdt>
          </w:p>
        </w:tc>
      </w:tr>
      <w:tr w:rsidR="00F13250" w14:paraId="7432D560" w14:textId="77777777" w:rsidTr="00486D22">
        <w:tc>
          <w:tcPr>
            <w:tcW w:w="1316" w:type="dxa"/>
          </w:tcPr>
          <w:p w14:paraId="408FAF64" w14:textId="77777777" w:rsidR="00F13250" w:rsidRPr="004F4B9E" w:rsidRDefault="00F13250" w:rsidP="00F13250">
            <w:pPr>
              <w:pStyle w:val="Listenabsatz"/>
              <w:numPr>
                <w:ilvl w:val="0"/>
                <w:numId w:val="4"/>
              </w:numPr>
              <w:spacing w:line="240" w:lineRule="auto"/>
              <w:ind w:left="113" w:firstLine="0"/>
            </w:pPr>
          </w:p>
        </w:tc>
        <w:tc>
          <w:tcPr>
            <w:tcW w:w="6580" w:type="dxa"/>
          </w:tcPr>
          <w:p w14:paraId="63485995" w14:textId="77777777" w:rsidR="00F13250" w:rsidRPr="0069456B" w:rsidRDefault="00F13250" w:rsidP="00486D22">
            <w:pPr>
              <w:rPr>
                <w:lang w:val="en-US"/>
              </w:rPr>
            </w:pPr>
            <w:r w:rsidRPr="0F2539DB">
              <w:rPr>
                <w:lang w:val="en-US"/>
              </w:rPr>
              <w:t>CNC und CNA - Cloud-native Core und Advanced* (Marcel)</w:t>
            </w:r>
          </w:p>
        </w:tc>
        <w:tc>
          <w:tcPr>
            <w:tcW w:w="1316" w:type="dxa"/>
          </w:tcPr>
          <w:p w14:paraId="69A18331" w14:textId="77777777" w:rsidR="00F13250" w:rsidRDefault="00AF0D92" w:rsidP="00486D22">
            <w:pPr>
              <w:jc w:val="center"/>
            </w:pPr>
            <w:sdt>
              <w:sdtPr>
                <w:tag w:val="goog_rdk_0"/>
                <w:id w:val="-558163745"/>
              </w:sdtPr>
              <w:sdtEndPr/>
              <w:sdtContent>
                <w:r w:rsidR="00F13250">
                  <w:t>Pflicht</w:t>
                </w:r>
              </w:sdtContent>
            </w:sdt>
          </w:p>
        </w:tc>
      </w:tr>
      <w:tr w:rsidR="00F13250" w14:paraId="19D31D52" w14:textId="77777777" w:rsidTr="00486D22">
        <w:tc>
          <w:tcPr>
            <w:tcW w:w="1316" w:type="dxa"/>
          </w:tcPr>
          <w:p w14:paraId="5D30B743" w14:textId="77777777" w:rsidR="00F13250" w:rsidRPr="004F4B9E" w:rsidRDefault="00F13250" w:rsidP="00486D22">
            <w:pPr>
              <w:pStyle w:val="Listenabsatz"/>
              <w:spacing w:line="240" w:lineRule="auto"/>
              <w:ind w:left="113"/>
            </w:pPr>
          </w:p>
        </w:tc>
        <w:tc>
          <w:tcPr>
            <w:tcW w:w="6580" w:type="dxa"/>
          </w:tcPr>
          <w:p w14:paraId="30F37B0E" w14:textId="77777777" w:rsidR="00F13250" w:rsidRDefault="00F13250" w:rsidP="00486D22">
            <w:r>
              <w:rPr>
                <w:b/>
                <w:bCs/>
              </w:rPr>
              <w:br/>
            </w:r>
            <w:r w:rsidRPr="001E65B3">
              <w:rPr>
                <w:b/>
                <w:bCs/>
              </w:rPr>
              <w:t xml:space="preserve">Themen aus dem </w:t>
            </w:r>
            <w:r>
              <w:rPr>
                <w:b/>
                <w:bCs/>
              </w:rPr>
              <w:t>2</w:t>
            </w:r>
            <w:r w:rsidRPr="001E65B3">
              <w:rPr>
                <w:b/>
                <w:bCs/>
              </w:rPr>
              <w:t>. Semester</w:t>
            </w:r>
            <w:r>
              <w:rPr>
                <w:b/>
                <w:bCs/>
              </w:rPr>
              <w:t xml:space="preserve"> (optional)</w:t>
            </w:r>
            <w:r>
              <w:rPr>
                <w:b/>
                <w:bCs/>
              </w:rPr>
              <w:br/>
            </w:r>
          </w:p>
        </w:tc>
        <w:tc>
          <w:tcPr>
            <w:tcW w:w="1316" w:type="dxa"/>
          </w:tcPr>
          <w:p w14:paraId="07C48947" w14:textId="77777777" w:rsidR="00F13250" w:rsidRDefault="00F13250" w:rsidP="00486D22">
            <w:pPr>
              <w:jc w:val="center"/>
            </w:pPr>
          </w:p>
        </w:tc>
      </w:tr>
      <w:tr w:rsidR="00F13250" w14:paraId="25F9ED59" w14:textId="77777777" w:rsidTr="00486D22">
        <w:tc>
          <w:tcPr>
            <w:tcW w:w="1316" w:type="dxa"/>
          </w:tcPr>
          <w:p w14:paraId="531892ED" w14:textId="77777777" w:rsidR="00F13250" w:rsidRPr="004F4B9E" w:rsidRDefault="00F13250" w:rsidP="00486D22">
            <w:pPr>
              <w:pStyle w:val="Listenabsatz"/>
              <w:spacing w:line="240" w:lineRule="auto"/>
              <w:ind w:left="113"/>
            </w:pPr>
            <w:r>
              <w:t>4.</w:t>
            </w:r>
          </w:p>
        </w:tc>
        <w:tc>
          <w:tcPr>
            <w:tcW w:w="6580" w:type="dxa"/>
          </w:tcPr>
          <w:p w14:paraId="70C97A84" w14:textId="77777777" w:rsidR="00F13250" w:rsidRPr="00F13250" w:rsidRDefault="00F13250" w:rsidP="00486D22">
            <w:pPr>
              <w:rPr>
                <w:lang w:val="en-US"/>
              </w:rPr>
            </w:pPr>
            <w:r w:rsidRPr="00F13250">
              <w:rPr>
                <w:lang w:val="en-US"/>
              </w:rPr>
              <w:t xml:space="preserve">DevOps (Thanam - Azure </w:t>
            </w:r>
            <w:proofErr w:type="spellStart"/>
            <w:r w:rsidRPr="00F13250">
              <w:rPr>
                <w:lang w:val="en-US"/>
              </w:rPr>
              <w:t>oder</w:t>
            </w:r>
            <w:proofErr w:type="spellEnd"/>
            <w:r w:rsidRPr="00F13250">
              <w:rPr>
                <w:lang w:val="en-US"/>
              </w:rPr>
              <w:t xml:space="preserve"> Armin)</w:t>
            </w:r>
          </w:p>
        </w:tc>
        <w:tc>
          <w:tcPr>
            <w:tcW w:w="1316" w:type="dxa"/>
          </w:tcPr>
          <w:p w14:paraId="7C6E13C8" w14:textId="77777777" w:rsidR="00F13250" w:rsidRDefault="00AF0D92" w:rsidP="00486D22">
            <w:pPr>
              <w:jc w:val="center"/>
            </w:pPr>
            <w:sdt>
              <w:sdtPr>
                <w:tag w:val="goog_rdk_0"/>
                <w:id w:val="-945695566"/>
              </w:sdtPr>
              <w:sdtEndPr/>
              <w:sdtContent>
                <w:r w:rsidR="00F13250">
                  <w:rPr>
                    <w:rFonts w:ascii="Segoe UI Symbol" w:eastAsia="Arial Unicode MS" w:hAnsi="Segoe UI Symbol" w:cs="Segoe UI Symbol"/>
                    <w:sz w:val="28"/>
                    <w:szCs w:val="28"/>
                  </w:rPr>
                  <w:t>☐</w:t>
                </w:r>
              </w:sdtContent>
            </w:sdt>
          </w:p>
        </w:tc>
      </w:tr>
      <w:tr w:rsidR="00F13250" w14:paraId="604961A4" w14:textId="77777777" w:rsidTr="00486D22">
        <w:tc>
          <w:tcPr>
            <w:tcW w:w="1316" w:type="dxa"/>
          </w:tcPr>
          <w:p w14:paraId="00133565" w14:textId="77777777" w:rsidR="00F13250" w:rsidRPr="004F4B9E" w:rsidRDefault="00F13250" w:rsidP="00486D22">
            <w:pPr>
              <w:spacing w:line="240" w:lineRule="auto"/>
            </w:pPr>
          </w:p>
        </w:tc>
        <w:tc>
          <w:tcPr>
            <w:tcW w:w="6580" w:type="dxa"/>
          </w:tcPr>
          <w:p w14:paraId="7BF410CB" w14:textId="77777777" w:rsidR="00F13250" w:rsidRPr="000B044A" w:rsidRDefault="00F13250" w:rsidP="00486D22">
            <w:r>
              <w:rPr>
                <w:b/>
                <w:bCs/>
              </w:rPr>
              <w:br/>
            </w:r>
            <w:r w:rsidRPr="001E65B3">
              <w:rPr>
                <w:b/>
                <w:bCs/>
              </w:rPr>
              <w:t>Themen aus dem 3. Semester</w:t>
            </w:r>
            <w:r>
              <w:rPr>
                <w:b/>
                <w:bCs/>
              </w:rPr>
              <w:t xml:space="preserve"> (optional)</w:t>
            </w:r>
            <w:r>
              <w:rPr>
                <w:b/>
                <w:bCs/>
              </w:rPr>
              <w:br/>
            </w:r>
          </w:p>
        </w:tc>
        <w:tc>
          <w:tcPr>
            <w:tcW w:w="1316" w:type="dxa"/>
          </w:tcPr>
          <w:p w14:paraId="5D354949" w14:textId="77777777" w:rsidR="00F13250" w:rsidRDefault="00F13250" w:rsidP="00486D22">
            <w:pPr>
              <w:jc w:val="center"/>
            </w:pPr>
          </w:p>
        </w:tc>
      </w:tr>
      <w:tr w:rsidR="00F13250" w14:paraId="45EC42B6" w14:textId="77777777" w:rsidTr="00486D22">
        <w:tc>
          <w:tcPr>
            <w:tcW w:w="1316" w:type="dxa"/>
          </w:tcPr>
          <w:p w14:paraId="7A33AE89" w14:textId="77777777" w:rsidR="00F13250" w:rsidRPr="004F4B9E" w:rsidRDefault="00F13250" w:rsidP="00486D22">
            <w:pPr>
              <w:pStyle w:val="Listenabsatz"/>
              <w:spacing w:line="240" w:lineRule="auto"/>
              <w:ind w:left="113"/>
            </w:pPr>
            <w:r>
              <w:t>5.</w:t>
            </w:r>
          </w:p>
        </w:tc>
        <w:tc>
          <w:tcPr>
            <w:tcW w:w="6580" w:type="dxa"/>
          </w:tcPr>
          <w:p w14:paraId="2BBBB56E" w14:textId="77777777" w:rsidR="00F13250" w:rsidRPr="00C71AEE" w:rsidRDefault="00F13250" w:rsidP="00486D22">
            <w:pPr>
              <w:rPr>
                <w:lang w:val="fr-CH"/>
              </w:rPr>
            </w:pPr>
            <w:r w:rsidRPr="03D0CC93">
              <w:rPr>
                <w:lang w:val="fr-CH"/>
              </w:rPr>
              <w:t>Cloud-native Enterprise (</w:t>
            </w:r>
            <w:proofErr w:type="spellStart"/>
            <w:r w:rsidRPr="03D0CC93">
              <w:rPr>
                <w:lang w:val="fr-CH"/>
              </w:rPr>
              <w:t>OpenShift</w:t>
            </w:r>
            <w:proofErr w:type="spellEnd"/>
            <w:r w:rsidRPr="03D0CC93">
              <w:rPr>
                <w:lang w:val="fr-CH"/>
              </w:rPr>
              <w:t>, Rancher etc.) (Philip S.)</w:t>
            </w:r>
          </w:p>
        </w:tc>
        <w:tc>
          <w:tcPr>
            <w:tcW w:w="1316" w:type="dxa"/>
          </w:tcPr>
          <w:p w14:paraId="5B2C19F2" w14:textId="77777777" w:rsidR="00F13250" w:rsidRDefault="00AF0D92" w:rsidP="00486D22">
            <w:pPr>
              <w:jc w:val="center"/>
              <w:rPr>
                <w:rFonts w:ascii="Segoe UI Symbol" w:eastAsia="Arial Unicode MS" w:hAnsi="Segoe UI Symbol" w:cs="Segoe UI Symbol"/>
                <w:sz w:val="28"/>
                <w:szCs w:val="28"/>
              </w:rPr>
            </w:pPr>
            <w:sdt>
              <w:sdtPr>
                <w:tag w:val="goog_rdk_0"/>
                <w:id w:val="2011167688"/>
              </w:sdtPr>
              <w:sdtEndPr/>
              <w:sdtContent>
                <w:r w:rsidR="00F13250">
                  <w:rPr>
                    <w:rFonts w:ascii="Segoe UI Symbol" w:eastAsia="Arial Unicode MS" w:hAnsi="Segoe UI Symbol" w:cs="Segoe UI Symbol"/>
                    <w:sz w:val="28"/>
                    <w:szCs w:val="28"/>
                  </w:rPr>
                  <w:t>☐</w:t>
                </w:r>
              </w:sdtContent>
            </w:sdt>
          </w:p>
        </w:tc>
      </w:tr>
      <w:tr w:rsidR="00F13250" w14:paraId="130896DD" w14:textId="77777777" w:rsidTr="00486D22">
        <w:tc>
          <w:tcPr>
            <w:tcW w:w="1316" w:type="dxa"/>
          </w:tcPr>
          <w:p w14:paraId="13C82C3E" w14:textId="77777777" w:rsidR="00F13250" w:rsidRPr="004F4B9E" w:rsidRDefault="00F13250" w:rsidP="00486D22">
            <w:pPr>
              <w:pStyle w:val="Listenabsatz"/>
              <w:spacing w:line="240" w:lineRule="auto"/>
              <w:ind w:left="113"/>
            </w:pPr>
            <w:r>
              <w:t>6.</w:t>
            </w:r>
          </w:p>
        </w:tc>
        <w:tc>
          <w:tcPr>
            <w:tcW w:w="6580" w:type="dxa"/>
          </w:tcPr>
          <w:p w14:paraId="0155FE20" w14:textId="77777777" w:rsidR="00F13250" w:rsidRPr="000D6ECE" w:rsidRDefault="00F13250" w:rsidP="00486D22">
            <w:pPr>
              <w:tabs>
                <w:tab w:val="left" w:pos="284"/>
                <w:tab w:val="num" w:pos="700"/>
              </w:tabs>
              <w:spacing w:before="0" w:beforeAutospacing="0" w:after="0" w:afterAutospacing="0" w:line="288" w:lineRule="atLeast"/>
              <w:rPr>
                <w:lang w:val="en-US"/>
              </w:rPr>
            </w:pPr>
            <w:r w:rsidRPr="00F13250">
              <w:rPr>
                <w:rFonts w:ascii="HelveticaNeueLT Pro 55 Roman" w:eastAsia="Times New Roman" w:hAnsi="HelveticaNeueLT Pro 55 Roman" w:cs="Times New Roman"/>
                <w:sz w:val="21"/>
                <w:lang w:val="en-US" w:eastAsia="de-CH"/>
              </w:rPr>
              <w:t>Innovation (</w:t>
            </w:r>
            <w:proofErr w:type="spellStart"/>
            <w:r w:rsidRPr="00F13250">
              <w:rPr>
                <w:rFonts w:ascii="HelveticaNeueLT Pro 55 Roman" w:eastAsia="Times New Roman" w:hAnsi="HelveticaNeueLT Pro 55 Roman" w:cs="Times New Roman"/>
                <w:sz w:val="21"/>
                <w:lang w:val="en-US" w:eastAsia="de-CH"/>
              </w:rPr>
              <w:t>Plattform</w:t>
            </w:r>
            <w:proofErr w:type="spellEnd"/>
            <w:r w:rsidRPr="00F13250">
              <w:rPr>
                <w:rFonts w:ascii="HelveticaNeueLT Pro 55 Roman" w:eastAsia="Times New Roman" w:hAnsi="HelveticaNeueLT Pro 55 Roman" w:cs="Times New Roman"/>
                <w:sz w:val="21"/>
                <w:lang w:val="en-US" w:eastAsia="de-CH"/>
              </w:rPr>
              <w:t xml:space="preserve"> Engineering etc.) (Philip S. </w:t>
            </w:r>
            <w:proofErr w:type="spellStart"/>
            <w:r w:rsidRPr="00F13250">
              <w:rPr>
                <w:rFonts w:ascii="HelveticaNeueLT Pro 55 Roman" w:eastAsia="Times New Roman" w:hAnsi="HelveticaNeueLT Pro 55 Roman" w:cs="Times New Roman"/>
                <w:sz w:val="21"/>
                <w:lang w:val="en-US" w:eastAsia="de-CH"/>
              </w:rPr>
              <w:t>oder</w:t>
            </w:r>
            <w:proofErr w:type="spellEnd"/>
            <w:r w:rsidRPr="00F13250">
              <w:rPr>
                <w:rFonts w:ascii="HelveticaNeueLT Pro 55 Roman" w:eastAsia="Times New Roman" w:hAnsi="HelveticaNeueLT Pro 55 Roman" w:cs="Times New Roman"/>
                <w:sz w:val="21"/>
                <w:lang w:val="en-US" w:eastAsia="de-CH"/>
              </w:rPr>
              <w:t xml:space="preserve"> Florian)</w:t>
            </w:r>
          </w:p>
        </w:tc>
        <w:tc>
          <w:tcPr>
            <w:tcW w:w="1316" w:type="dxa"/>
          </w:tcPr>
          <w:p w14:paraId="5B02BC8F" w14:textId="77777777" w:rsidR="00F13250" w:rsidRDefault="00AF0D92" w:rsidP="00486D22">
            <w:pPr>
              <w:jc w:val="center"/>
              <w:rPr>
                <w:rFonts w:ascii="Segoe UI Symbol" w:eastAsia="Arial Unicode MS" w:hAnsi="Segoe UI Symbol" w:cs="Segoe UI Symbol"/>
                <w:sz w:val="28"/>
                <w:szCs w:val="28"/>
              </w:rPr>
            </w:pPr>
            <w:sdt>
              <w:sdtPr>
                <w:tag w:val="goog_rdk_0"/>
                <w:id w:val="838116156"/>
              </w:sdtPr>
              <w:sdtEndPr/>
              <w:sdtContent>
                <w:r w:rsidR="00F13250">
                  <w:rPr>
                    <w:rFonts w:ascii="Segoe UI Symbol" w:eastAsia="Arial Unicode MS" w:hAnsi="Segoe UI Symbol" w:cs="Segoe UI Symbol"/>
                    <w:sz w:val="28"/>
                    <w:szCs w:val="28"/>
                  </w:rPr>
                  <w:t>☐</w:t>
                </w:r>
              </w:sdtContent>
            </w:sdt>
          </w:p>
        </w:tc>
      </w:tr>
    </w:tbl>
    <w:p w14:paraId="4B906437" w14:textId="77777777" w:rsidR="00F13250" w:rsidRDefault="00F13250" w:rsidP="00F13250">
      <w:pPr>
        <w:pBdr>
          <w:top w:val="nil"/>
          <w:left w:val="nil"/>
          <w:bottom w:val="nil"/>
          <w:right w:val="nil"/>
          <w:between w:val="nil"/>
        </w:pBdr>
        <w:spacing w:before="0" w:beforeAutospacing="0" w:after="0" w:afterAutospacing="0" w:line="240" w:lineRule="auto"/>
        <w:rPr>
          <w:rFonts w:eastAsia="Arial" w:cs="Arial"/>
          <w:color w:val="000000"/>
        </w:rPr>
      </w:pPr>
    </w:p>
    <w:p w14:paraId="7D617A34" w14:textId="77777777" w:rsidR="00F13250" w:rsidRPr="00714B8D" w:rsidRDefault="00F13250" w:rsidP="00F13250">
      <w:pPr>
        <w:pBdr>
          <w:top w:val="nil"/>
          <w:left w:val="nil"/>
          <w:bottom w:val="nil"/>
          <w:right w:val="nil"/>
          <w:between w:val="nil"/>
        </w:pBdr>
        <w:spacing w:before="0" w:beforeAutospacing="0" w:after="0" w:afterAutospacing="0" w:line="240" w:lineRule="auto"/>
        <w:rPr>
          <w:rFonts w:eastAsia="Arial" w:cs="Arial"/>
          <w:color w:val="000000"/>
        </w:rPr>
      </w:pPr>
      <w:r>
        <w:rPr>
          <w:rFonts w:eastAsia="Arial" w:cs="Arial"/>
          <w:color w:val="000000"/>
        </w:rPr>
        <w:t xml:space="preserve">* Die Infrastruktur soll «von Scratch» (von Grund auf neu erstellt) werden und dann eine fachlich Sinnvolle Umgebung mit </w:t>
      </w:r>
      <w:proofErr w:type="spellStart"/>
      <w:r>
        <w:rPr>
          <w:rFonts w:eastAsia="Arial" w:cs="Arial"/>
          <w:color w:val="000000"/>
        </w:rPr>
        <w:t>Kubernetes</w:t>
      </w:r>
      <w:proofErr w:type="spellEnd"/>
      <w:r>
        <w:rPr>
          <w:rFonts w:eastAsia="Arial" w:cs="Arial"/>
          <w:color w:val="000000"/>
        </w:rPr>
        <w:t xml:space="preserve"> und Zusatzprodukten (z.B. von cncf.io) zusammenstellt werden. Terraform ist nicht Pflicht, d.h. alternativ kann </w:t>
      </w:r>
      <w:proofErr w:type="spellStart"/>
      <w:r>
        <w:rPr>
          <w:rFonts w:eastAsia="Arial" w:cs="Arial"/>
          <w:color w:val="000000"/>
        </w:rPr>
        <w:t>ansible</w:t>
      </w:r>
      <w:proofErr w:type="spellEnd"/>
      <w:r>
        <w:rPr>
          <w:rFonts w:eastAsia="Arial" w:cs="Arial"/>
          <w:color w:val="000000"/>
        </w:rPr>
        <w:t xml:space="preserve">, </w:t>
      </w:r>
      <w:proofErr w:type="spellStart"/>
      <w:r>
        <w:rPr>
          <w:rFonts w:eastAsia="Arial" w:cs="Arial"/>
          <w:color w:val="000000"/>
        </w:rPr>
        <w:t>clusterapi</w:t>
      </w:r>
      <w:proofErr w:type="spellEnd"/>
      <w:r>
        <w:rPr>
          <w:rFonts w:eastAsia="Arial" w:cs="Arial"/>
          <w:color w:val="000000"/>
        </w:rPr>
        <w:t xml:space="preserve"> etc. verwendet werden.</w:t>
      </w: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4" w:name="_heading=h.4d34og8" w:colFirst="0" w:colLast="0"/>
      <w:bookmarkEnd w:id="4"/>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berschrift3"/>
        <w:numPr>
          <w:ilvl w:val="0"/>
          <w:numId w:val="0"/>
        </w:numPr>
      </w:pPr>
      <w:bookmarkStart w:id="5" w:name="_heading=h.i177p7yw17dg" w:colFirst="0" w:colLast="0"/>
      <w:bookmarkEnd w:id="5"/>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2338A92D" w14:textId="45CB7DAF" w:rsidR="002835B4" w:rsidRDefault="00A40780" w:rsidP="004F4B9E">
      <w:pPr>
        <w:keepNext/>
        <w:pBdr>
          <w:top w:val="nil"/>
          <w:left w:val="nil"/>
          <w:bottom w:val="nil"/>
          <w:right w:val="nil"/>
          <w:between w:val="nil"/>
        </w:pBdr>
        <w:spacing w:before="200"/>
        <w:rPr>
          <w:rFonts w:eastAsia="Arial" w:cs="Arial"/>
          <w:bCs/>
          <w:i/>
          <w:iCs/>
        </w:rPr>
      </w:pPr>
      <w:r>
        <w:rPr>
          <w:rFonts w:eastAsia="Arial" w:cs="Arial"/>
          <w:bCs/>
          <w:i/>
          <w:iCs/>
        </w:rPr>
        <w:t xml:space="preserve">Um mich für die Diplomarbeit </w:t>
      </w:r>
      <w:r w:rsidR="001D7616">
        <w:rPr>
          <w:rFonts w:eastAsia="Arial" w:cs="Arial"/>
          <w:bCs/>
          <w:i/>
          <w:iCs/>
        </w:rPr>
        <w:t xml:space="preserve">vorbereiten zu können, soll </w:t>
      </w:r>
      <w:r w:rsidR="00F97819">
        <w:rPr>
          <w:rFonts w:eastAsia="Arial" w:cs="Arial"/>
          <w:bCs/>
          <w:i/>
          <w:iCs/>
        </w:rPr>
        <w:t xml:space="preserve">das bestehende Wissen über </w:t>
      </w:r>
      <w:proofErr w:type="spellStart"/>
      <w:r w:rsidR="00F97819">
        <w:rPr>
          <w:rFonts w:eastAsia="Arial" w:cs="Arial"/>
          <w:bCs/>
          <w:i/>
          <w:iCs/>
        </w:rPr>
        <w:t>Kubernetes</w:t>
      </w:r>
      <w:proofErr w:type="spellEnd"/>
      <w:r w:rsidR="00F97819">
        <w:rPr>
          <w:rFonts w:eastAsia="Arial" w:cs="Arial"/>
          <w:bCs/>
          <w:i/>
          <w:iCs/>
        </w:rPr>
        <w:t xml:space="preserve"> vertieft und erweitert werden.</w:t>
      </w:r>
      <w:r w:rsidR="00997B1E">
        <w:rPr>
          <w:rFonts w:eastAsia="Arial" w:cs="Arial"/>
          <w:bCs/>
          <w:i/>
          <w:iCs/>
        </w:rPr>
        <w:t xml:space="preserve"> </w:t>
      </w:r>
      <w:r w:rsidR="00F245D8">
        <w:rPr>
          <w:rFonts w:eastAsia="Arial" w:cs="Arial"/>
          <w:bCs/>
          <w:i/>
          <w:iCs/>
        </w:rPr>
        <w:t xml:space="preserve">Dazu soll ein Microservice auf einen </w:t>
      </w:r>
      <w:proofErr w:type="spellStart"/>
      <w:r w:rsidR="00F245D8">
        <w:rPr>
          <w:rFonts w:eastAsia="Arial" w:cs="Arial"/>
          <w:bCs/>
          <w:i/>
          <w:iCs/>
        </w:rPr>
        <w:t>Kubernetes</w:t>
      </w:r>
      <w:proofErr w:type="spellEnd"/>
      <w:r w:rsidR="00F245D8">
        <w:rPr>
          <w:rFonts w:eastAsia="Arial" w:cs="Arial"/>
          <w:bCs/>
          <w:i/>
          <w:iCs/>
        </w:rPr>
        <w:t xml:space="preserve"> Cluster </w:t>
      </w:r>
      <w:proofErr w:type="spellStart"/>
      <w:r w:rsidR="006302BA">
        <w:rPr>
          <w:rFonts w:eastAsia="Arial" w:cs="Arial"/>
          <w:bCs/>
          <w:i/>
          <w:iCs/>
        </w:rPr>
        <w:t>Serverless</w:t>
      </w:r>
      <w:proofErr w:type="spellEnd"/>
      <w:r w:rsidR="00E72CAA">
        <w:rPr>
          <w:rFonts w:eastAsia="Arial" w:cs="Arial"/>
          <w:bCs/>
          <w:i/>
          <w:iCs/>
        </w:rPr>
        <w:t xml:space="preserve"> </w:t>
      </w:r>
      <w:r w:rsidR="006302BA">
        <w:rPr>
          <w:rFonts w:eastAsia="Arial" w:cs="Arial"/>
          <w:bCs/>
          <w:i/>
          <w:iCs/>
        </w:rPr>
        <w:t>betrieben werden</w:t>
      </w:r>
      <w:r w:rsidR="00C72FE8">
        <w:rPr>
          <w:rFonts w:eastAsia="Arial" w:cs="Arial"/>
          <w:bCs/>
          <w:i/>
          <w:iCs/>
        </w:rPr>
        <w:t xml:space="preserve"> welcher auch skalierbar sein soll</w:t>
      </w:r>
      <w:r w:rsidR="00E110CA">
        <w:rPr>
          <w:rFonts w:eastAsia="Arial" w:cs="Arial"/>
          <w:bCs/>
          <w:i/>
          <w:iCs/>
        </w:rPr>
        <w:t>.</w:t>
      </w:r>
      <w:r w:rsidR="00A664DA">
        <w:rPr>
          <w:rFonts w:eastAsia="Arial" w:cs="Arial"/>
          <w:bCs/>
          <w:i/>
          <w:iCs/>
        </w:rPr>
        <w:t xml:space="preserve"> Als Operator Pattern wird </w:t>
      </w:r>
      <w:proofErr w:type="spellStart"/>
      <w:r w:rsidR="00A664DA">
        <w:rPr>
          <w:rFonts w:eastAsia="Arial" w:cs="Arial"/>
          <w:bCs/>
          <w:i/>
          <w:iCs/>
        </w:rPr>
        <w:t>dafürt</w:t>
      </w:r>
      <w:proofErr w:type="spellEnd"/>
      <w:r w:rsidR="00A664DA">
        <w:rPr>
          <w:rFonts w:eastAsia="Arial" w:cs="Arial"/>
          <w:bCs/>
          <w:i/>
          <w:iCs/>
        </w:rPr>
        <w:t xml:space="preserve"> K-native verwendet</w:t>
      </w:r>
      <w:r w:rsidR="009574DD">
        <w:rPr>
          <w:rFonts w:eastAsia="Arial" w:cs="Arial"/>
          <w:bCs/>
          <w:i/>
          <w:iCs/>
        </w:rPr>
        <w:t>.</w:t>
      </w:r>
    </w:p>
    <w:p w14:paraId="1189F360" w14:textId="7208EB74" w:rsidR="004F4B9E" w:rsidRDefault="004F4B9E" w:rsidP="00AB062C">
      <w:pPr>
        <w:pStyle w:val="berschrift3"/>
        <w:numPr>
          <w:ilvl w:val="0"/>
          <w:numId w:val="0"/>
        </w:numPr>
        <w:rPr>
          <w:rFonts w:eastAsia="Arial"/>
        </w:rPr>
      </w:pPr>
      <w:r w:rsidRPr="00843DDC">
        <w:rPr>
          <w:rFonts w:eastAsia="Arial"/>
        </w:rPr>
        <w:t>Ziel</w:t>
      </w:r>
      <w:r w:rsidR="00C61BEC">
        <w:rPr>
          <w:rFonts w:eastAsia="Arial"/>
        </w:rPr>
        <w:t>setzung der Semesterarbeit</w:t>
      </w:r>
    </w:p>
    <w:p w14:paraId="694A216B" w14:textId="359987AF" w:rsidR="005E22E2" w:rsidRPr="00193997" w:rsidRDefault="00DB1332" w:rsidP="005E22E2">
      <w:pPr>
        <w:pStyle w:val="berschrift3"/>
        <w:numPr>
          <w:ilvl w:val="0"/>
          <w:numId w:val="15"/>
        </w:numPr>
        <w:rPr>
          <w:rFonts w:eastAsia="Arial" w:cs="Arial"/>
          <w:b w:val="0"/>
          <w:i/>
          <w:iCs/>
          <w:color w:val="auto"/>
          <w:sz w:val="20"/>
          <w:szCs w:val="21"/>
        </w:rPr>
      </w:pPr>
      <w:r>
        <w:rPr>
          <w:rFonts w:eastAsia="Arial" w:cs="Arial"/>
          <w:b w:val="0"/>
          <w:i/>
          <w:iCs/>
          <w:color w:val="auto"/>
          <w:sz w:val="20"/>
          <w:szCs w:val="21"/>
        </w:rPr>
        <w:t>Automatische Skalierung des Microservices</w:t>
      </w:r>
      <w:r w:rsidR="004625E2" w:rsidRPr="00193997">
        <w:rPr>
          <w:rFonts w:eastAsia="Arial" w:cs="Arial"/>
          <w:b w:val="0"/>
          <w:i/>
          <w:iCs/>
          <w:color w:val="auto"/>
          <w:sz w:val="20"/>
          <w:szCs w:val="21"/>
        </w:rPr>
        <w:t xml:space="preserve"> mittels Operator Pattern</w:t>
      </w:r>
      <w:r w:rsidR="0094391F">
        <w:rPr>
          <w:rFonts w:eastAsia="Arial" w:cs="Arial"/>
          <w:b w:val="0"/>
          <w:i/>
          <w:iCs/>
          <w:color w:val="auto"/>
          <w:sz w:val="20"/>
          <w:szCs w:val="21"/>
        </w:rPr>
        <w:t xml:space="preserve"> (K-native)</w:t>
      </w:r>
    </w:p>
    <w:p w14:paraId="0F703B12" w14:textId="63D87165" w:rsidR="00D1265A" w:rsidRPr="006A25D0" w:rsidRDefault="000C310B" w:rsidP="0099738C">
      <w:pPr>
        <w:pStyle w:val="Listenabsatz"/>
        <w:numPr>
          <w:ilvl w:val="0"/>
          <w:numId w:val="15"/>
        </w:numPr>
        <w:rPr>
          <w:rFonts w:eastAsia="Arial" w:cs="Arial"/>
          <w:bCs/>
          <w:i/>
          <w:iCs/>
        </w:rPr>
      </w:pPr>
      <w:r>
        <w:rPr>
          <w:rFonts w:eastAsia="Arial" w:cs="Arial"/>
          <w:bCs/>
          <w:i/>
          <w:iCs/>
        </w:rPr>
        <w:t xml:space="preserve">Bereitstellung der </w:t>
      </w:r>
      <w:proofErr w:type="spellStart"/>
      <w:r>
        <w:rPr>
          <w:rFonts w:eastAsia="Arial" w:cs="Arial"/>
          <w:bCs/>
          <w:i/>
          <w:iCs/>
        </w:rPr>
        <w:t>Kubernetes</w:t>
      </w:r>
      <w:proofErr w:type="spellEnd"/>
      <w:r>
        <w:rPr>
          <w:rFonts w:eastAsia="Arial" w:cs="Arial"/>
          <w:bCs/>
          <w:i/>
          <w:iCs/>
        </w:rPr>
        <w:t xml:space="preserve"> Umgebung </w:t>
      </w:r>
      <w:r w:rsidR="007E04B7">
        <w:rPr>
          <w:rFonts w:eastAsia="Arial" w:cs="Arial"/>
          <w:bCs/>
          <w:i/>
          <w:iCs/>
        </w:rPr>
        <w:t>mit Terraform</w:t>
      </w:r>
      <w:r w:rsidR="00E235D9">
        <w:rPr>
          <w:rFonts w:eastAsia="Arial" w:cs="Arial"/>
          <w:bCs/>
          <w:i/>
          <w:iCs/>
        </w:rPr>
        <w:t xml:space="preserve"> (Auf dem MAAS der TBZ)</w:t>
      </w:r>
    </w:p>
    <w:p w14:paraId="6E6C258E" w14:textId="3FC48852" w:rsidR="00952FF4" w:rsidRPr="00096A06" w:rsidRDefault="00F646D7" w:rsidP="00952FF4">
      <w:pPr>
        <w:pStyle w:val="Listenabsatz"/>
        <w:numPr>
          <w:ilvl w:val="0"/>
          <w:numId w:val="15"/>
        </w:numPr>
        <w:rPr>
          <w:rFonts w:eastAsia="Arial" w:cs="Arial"/>
          <w:bCs/>
          <w:i/>
          <w:iCs/>
        </w:rPr>
      </w:pPr>
      <w:r>
        <w:rPr>
          <w:rFonts w:eastAsia="Arial" w:cs="Arial"/>
          <w:bCs/>
          <w:i/>
          <w:iCs/>
        </w:rPr>
        <w:t xml:space="preserve">Verwenden von </w:t>
      </w:r>
      <w:proofErr w:type="spellStart"/>
      <w:r w:rsidR="007E6180">
        <w:rPr>
          <w:rFonts w:eastAsia="Arial" w:cs="Arial"/>
          <w:bCs/>
          <w:i/>
          <w:iCs/>
        </w:rPr>
        <w:t>Knative</w:t>
      </w:r>
      <w:proofErr w:type="spellEnd"/>
      <w:r w:rsidR="007E6180">
        <w:rPr>
          <w:rFonts w:eastAsia="Arial" w:cs="Arial"/>
          <w:bCs/>
          <w:i/>
          <w:iCs/>
        </w:rPr>
        <w:t xml:space="preserve"> </w:t>
      </w:r>
      <w:proofErr w:type="spellStart"/>
      <w:r w:rsidR="007E6180">
        <w:rPr>
          <w:rFonts w:eastAsia="Arial" w:cs="Arial"/>
          <w:bCs/>
          <w:i/>
          <w:iCs/>
        </w:rPr>
        <w:t>Functions</w:t>
      </w:r>
      <w:proofErr w:type="spellEnd"/>
    </w:p>
    <w:p w14:paraId="7E2C6122" w14:textId="0EF20F1C" w:rsidR="00EA3BE9" w:rsidRPr="006A25D0" w:rsidRDefault="00EA3BE9" w:rsidP="006A25D0">
      <w:pPr>
        <w:rPr>
          <w:rFonts w:eastAsia="Arial" w:cs="Arial"/>
          <w:b/>
          <w:i/>
          <w:iCs/>
        </w:rPr>
      </w:pPr>
    </w:p>
    <w:p w14:paraId="4DEF3A41" w14:textId="664243C6" w:rsidR="00AB062C" w:rsidRDefault="00AB062C" w:rsidP="00AB062C">
      <w:pPr>
        <w:pStyle w:val="berschrift3"/>
        <w:numPr>
          <w:ilvl w:val="0"/>
          <w:numId w:val="0"/>
        </w:numPr>
        <w:rPr>
          <w:rFonts w:eastAsia="Arial"/>
        </w:rPr>
      </w:pPr>
      <w:r w:rsidRPr="00AB062C">
        <w:rPr>
          <w:rFonts w:eastAsia="Arial"/>
        </w:rPr>
        <w:t>Terminplan</w:t>
      </w:r>
      <w:r w:rsidR="00577BE2">
        <w:rPr>
          <w:rFonts w:eastAsia="Arial"/>
        </w:rPr>
        <w:t xml:space="preserve"> mit </w:t>
      </w:r>
      <w:r w:rsidR="0069398D">
        <w:rPr>
          <w:rFonts w:eastAsia="Arial"/>
        </w:rPr>
        <w:t>den wesentlichen Arbeitsschritten</w:t>
      </w:r>
    </w:p>
    <w:p w14:paraId="35BE076E" w14:textId="77777777" w:rsidR="00F9119F" w:rsidRDefault="00F9119F" w:rsidP="00F9119F">
      <w:pPr>
        <w:pStyle w:val="Listenabsatz"/>
        <w:numPr>
          <w:ilvl w:val="0"/>
          <w:numId w:val="16"/>
        </w:numPr>
      </w:pPr>
      <w:r w:rsidRPr="00B40402">
        <w:rPr>
          <w:b/>
          <w:bCs/>
        </w:rPr>
        <w:t>19.04.2025</w:t>
      </w:r>
      <w:r w:rsidRPr="00B40402">
        <w:t xml:space="preserve"> – Abgabe Einreichungsformular </w:t>
      </w:r>
    </w:p>
    <w:p w14:paraId="562FC573" w14:textId="77777777" w:rsidR="00F9119F" w:rsidRDefault="00F9119F" w:rsidP="00F9119F">
      <w:pPr>
        <w:pStyle w:val="Listenabsatz"/>
        <w:numPr>
          <w:ilvl w:val="0"/>
          <w:numId w:val="16"/>
        </w:numPr>
      </w:pPr>
      <w:r w:rsidRPr="00B40402">
        <w:rPr>
          <w:b/>
          <w:bCs/>
        </w:rPr>
        <w:t>16.04.2025</w:t>
      </w:r>
      <w:r w:rsidRPr="00B40402">
        <w:t xml:space="preserve"> – Sprint 1 / Zwischenpräsentation </w:t>
      </w:r>
    </w:p>
    <w:p w14:paraId="01B6B95A" w14:textId="77777777" w:rsidR="00F9119F" w:rsidRDefault="00F9119F" w:rsidP="00F9119F">
      <w:pPr>
        <w:pStyle w:val="Listenabsatz"/>
        <w:numPr>
          <w:ilvl w:val="0"/>
          <w:numId w:val="16"/>
        </w:numPr>
      </w:pPr>
      <w:r w:rsidRPr="00B40402">
        <w:rPr>
          <w:b/>
          <w:bCs/>
        </w:rPr>
        <w:t>12.05.2025</w:t>
      </w:r>
      <w:r w:rsidRPr="00B40402">
        <w:t xml:space="preserve"> – Sprint 2 / Zwischenpräsentation </w:t>
      </w:r>
    </w:p>
    <w:p w14:paraId="59F16CBD" w14:textId="77777777" w:rsidR="00F9119F" w:rsidRDefault="00F9119F" w:rsidP="00F9119F">
      <w:pPr>
        <w:pStyle w:val="Listenabsatz"/>
        <w:numPr>
          <w:ilvl w:val="0"/>
          <w:numId w:val="16"/>
        </w:numPr>
      </w:pPr>
      <w:r w:rsidRPr="00B40402">
        <w:rPr>
          <w:b/>
          <w:bCs/>
        </w:rPr>
        <w:t>16.06.2025</w:t>
      </w:r>
      <w:r w:rsidRPr="00B40402">
        <w:t xml:space="preserve"> – Sprint 3 / Zwischenpräsentation </w:t>
      </w:r>
    </w:p>
    <w:p w14:paraId="1DE56D99" w14:textId="77777777" w:rsidR="00F9119F" w:rsidRPr="00B40402" w:rsidRDefault="00F9119F" w:rsidP="00F9119F">
      <w:pPr>
        <w:pStyle w:val="Listenabsatz"/>
        <w:numPr>
          <w:ilvl w:val="0"/>
          <w:numId w:val="16"/>
        </w:numPr>
      </w:pPr>
      <w:r w:rsidRPr="00B40402">
        <w:rPr>
          <w:b/>
          <w:bCs/>
        </w:rPr>
        <w:t>09.07.2025</w:t>
      </w:r>
      <w:r w:rsidRPr="00B40402">
        <w:t xml:space="preserve"> – Abgabe Semesterarbeit</w:t>
      </w:r>
    </w:p>
    <w:p w14:paraId="5CB20D88" w14:textId="77777777" w:rsidR="00F9119F" w:rsidRPr="00F9119F" w:rsidRDefault="00F9119F" w:rsidP="00F9119F"/>
    <w:p w14:paraId="637D20A0" w14:textId="6D6AFB35" w:rsidR="00AB062C" w:rsidRDefault="00AB062C" w:rsidP="00AB062C">
      <w:pPr>
        <w:pStyle w:val="berschrift3"/>
        <w:numPr>
          <w:ilvl w:val="0"/>
          <w:numId w:val="0"/>
        </w:numPr>
      </w:pPr>
      <w:r>
        <w:t>Sachmittel</w:t>
      </w:r>
      <w:r w:rsidR="00221A62">
        <w:t xml:space="preserve"> / Rahmenbedingungen</w:t>
      </w:r>
    </w:p>
    <w:p w14:paraId="23599F0F" w14:textId="0636E298" w:rsidR="00D1265A" w:rsidRDefault="00D1265A" w:rsidP="00D1265A">
      <w:pPr>
        <w:pStyle w:val="Listenabsatz"/>
        <w:numPr>
          <w:ilvl w:val="0"/>
          <w:numId w:val="9"/>
        </w:numPr>
      </w:pPr>
      <w:proofErr w:type="spellStart"/>
      <w:r>
        <w:t>Github</w:t>
      </w:r>
      <w:proofErr w:type="spellEnd"/>
    </w:p>
    <w:p w14:paraId="1CCF2EEE" w14:textId="77777777" w:rsidR="00D1265A" w:rsidRDefault="00D1265A" w:rsidP="00D1265A">
      <w:pPr>
        <w:pStyle w:val="Listenabsatz"/>
        <w:numPr>
          <w:ilvl w:val="0"/>
          <w:numId w:val="9"/>
        </w:numPr>
      </w:pPr>
      <w:proofErr w:type="spellStart"/>
      <w:r>
        <w:t>Github</w:t>
      </w:r>
      <w:proofErr w:type="spellEnd"/>
      <w:r>
        <w:t xml:space="preserve"> Pages</w:t>
      </w:r>
    </w:p>
    <w:p w14:paraId="53480F71" w14:textId="77777777" w:rsidR="00D1265A" w:rsidRDefault="00D1265A" w:rsidP="00D1265A">
      <w:pPr>
        <w:pStyle w:val="Listenabsatz"/>
        <w:numPr>
          <w:ilvl w:val="0"/>
          <w:numId w:val="9"/>
        </w:numPr>
      </w:pPr>
      <w:r>
        <w:t>Jekyll</w:t>
      </w:r>
    </w:p>
    <w:p w14:paraId="0E85379F" w14:textId="77777777" w:rsidR="00D1265A" w:rsidRDefault="00D1265A" w:rsidP="00D1265A">
      <w:pPr>
        <w:pStyle w:val="Listenabsatz"/>
        <w:numPr>
          <w:ilvl w:val="0"/>
          <w:numId w:val="9"/>
        </w:numPr>
      </w:pPr>
      <w:r>
        <w:t>VS-Code</w:t>
      </w:r>
    </w:p>
    <w:p w14:paraId="27B392E0" w14:textId="77777777" w:rsidR="00D1265A" w:rsidRDefault="00D1265A" w:rsidP="00D1265A">
      <w:pPr>
        <w:pStyle w:val="Listenabsatz"/>
        <w:numPr>
          <w:ilvl w:val="0"/>
          <w:numId w:val="9"/>
        </w:numPr>
      </w:pPr>
      <w:r>
        <w:t>Obsidian</w:t>
      </w:r>
    </w:p>
    <w:p w14:paraId="3A7884DA" w14:textId="17B3BF34" w:rsidR="00D1265A" w:rsidRDefault="00D1265A" w:rsidP="00D1265A">
      <w:pPr>
        <w:pStyle w:val="Listenabsatz"/>
        <w:numPr>
          <w:ilvl w:val="0"/>
          <w:numId w:val="9"/>
        </w:numPr>
      </w:pPr>
      <w:proofErr w:type="spellStart"/>
      <w:r>
        <w:t>Kubernetes</w:t>
      </w:r>
      <w:proofErr w:type="spellEnd"/>
    </w:p>
    <w:p w14:paraId="4E339B82" w14:textId="29CE5EC8" w:rsidR="00D1265A" w:rsidRPr="007C026E" w:rsidRDefault="00D1265A" w:rsidP="00D1265A">
      <w:pPr>
        <w:pStyle w:val="Listenabsatz"/>
        <w:numPr>
          <w:ilvl w:val="0"/>
          <w:numId w:val="9"/>
        </w:numPr>
      </w:pPr>
      <w:r>
        <w:t>Maas (TBZ)</w:t>
      </w:r>
    </w:p>
    <w:p w14:paraId="640A0E4B" w14:textId="77777777" w:rsidR="001462ED" w:rsidRDefault="001462ED" w:rsidP="001462ED">
      <w:pPr>
        <w:pStyle w:val="berschrift3"/>
        <w:numPr>
          <w:ilvl w:val="0"/>
          <w:numId w:val="0"/>
        </w:numPr>
      </w:pPr>
      <w:r w:rsidRPr="001462ED">
        <w:lastRenderedPageBreak/>
        <w:t>Vorgaben, Methoden und Werkzeuge</w:t>
      </w:r>
    </w:p>
    <w:p w14:paraId="6E97E1AA" w14:textId="2B724268" w:rsidR="00057454" w:rsidRDefault="00754F3E" w:rsidP="00AB062C">
      <w:pPr>
        <w:pStyle w:val="berschrift3"/>
        <w:numPr>
          <w:ilvl w:val="0"/>
          <w:numId w:val="0"/>
        </w:numPr>
        <w:rPr>
          <w:rFonts w:eastAsiaTheme="minorHAnsi" w:cstheme="minorBidi"/>
          <w:b w:val="0"/>
          <w:bCs w:val="0"/>
          <w:i/>
          <w:iCs/>
          <w:color w:val="auto"/>
          <w:sz w:val="20"/>
          <w:szCs w:val="21"/>
        </w:rPr>
      </w:pPr>
      <w:r>
        <w:rPr>
          <w:rFonts w:eastAsiaTheme="minorHAnsi" w:cstheme="minorBidi"/>
          <w:b w:val="0"/>
          <w:bCs w:val="0"/>
          <w:i/>
          <w:iCs/>
          <w:color w:val="auto"/>
          <w:sz w:val="20"/>
          <w:szCs w:val="21"/>
        </w:rPr>
        <w:t xml:space="preserve">Ich werde das </w:t>
      </w:r>
      <w:r w:rsidR="00F52B4D">
        <w:rPr>
          <w:rFonts w:eastAsiaTheme="minorHAnsi" w:cstheme="minorBidi"/>
          <w:b w:val="0"/>
          <w:bCs w:val="0"/>
          <w:i/>
          <w:iCs/>
          <w:color w:val="auto"/>
          <w:sz w:val="20"/>
          <w:szCs w:val="21"/>
        </w:rPr>
        <w:t xml:space="preserve">ganze wieder als </w:t>
      </w:r>
      <w:proofErr w:type="spellStart"/>
      <w:r w:rsidR="00F52B4D">
        <w:rPr>
          <w:rFonts w:eastAsiaTheme="minorHAnsi" w:cstheme="minorBidi"/>
          <w:b w:val="0"/>
          <w:bCs w:val="0"/>
          <w:i/>
          <w:iCs/>
          <w:color w:val="auto"/>
          <w:sz w:val="20"/>
          <w:szCs w:val="21"/>
        </w:rPr>
        <w:t>Scrum</w:t>
      </w:r>
      <w:proofErr w:type="spellEnd"/>
      <w:r w:rsidR="00F52B4D">
        <w:rPr>
          <w:rFonts w:eastAsiaTheme="minorHAnsi" w:cstheme="minorBidi"/>
          <w:b w:val="0"/>
          <w:bCs w:val="0"/>
          <w:i/>
          <w:iCs/>
          <w:color w:val="auto"/>
          <w:sz w:val="20"/>
          <w:szCs w:val="21"/>
        </w:rPr>
        <w:t xml:space="preserve"> Projekt durchführen. In dieser Arbeit ist es mir wichtig </w:t>
      </w:r>
      <w:proofErr w:type="spellStart"/>
      <w:r w:rsidR="00F52B4D">
        <w:rPr>
          <w:rFonts w:eastAsiaTheme="minorHAnsi" w:cstheme="minorBidi"/>
          <w:b w:val="0"/>
          <w:bCs w:val="0"/>
          <w:i/>
          <w:iCs/>
          <w:color w:val="auto"/>
          <w:sz w:val="20"/>
          <w:szCs w:val="21"/>
        </w:rPr>
        <w:t>Scrum</w:t>
      </w:r>
      <w:proofErr w:type="spellEnd"/>
      <w:r w:rsidR="00F52B4D">
        <w:rPr>
          <w:rFonts w:eastAsiaTheme="minorHAnsi" w:cstheme="minorBidi"/>
          <w:b w:val="0"/>
          <w:bCs w:val="0"/>
          <w:i/>
          <w:iCs/>
          <w:color w:val="auto"/>
          <w:sz w:val="20"/>
          <w:szCs w:val="21"/>
        </w:rPr>
        <w:t xml:space="preserve"> korrekt anzuwenden, wie es bei Corrado gelernt haben.</w:t>
      </w:r>
      <w:r w:rsidR="00D46A0C">
        <w:rPr>
          <w:rFonts w:eastAsiaTheme="minorHAnsi" w:cstheme="minorBidi"/>
          <w:b w:val="0"/>
          <w:bCs w:val="0"/>
          <w:i/>
          <w:iCs/>
          <w:color w:val="auto"/>
          <w:sz w:val="20"/>
          <w:szCs w:val="21"/>
        </w:rPr>
        <w:t xml:space="preserve"> In Kombination mit </w:t>
      </w:r>
      <w:proofErr w:type="spellStart"/>
      <w:r w:rsidR="00D46A0C">
        <w:rPr>
          <w:rFonts w:eastAsiaTheme="minorHAnsi" w:cstheme="minorBidi"/>
          <w:b w:val="0"/>
          <w:bCs w:val="0"/>
          <w:i/>
          <w:iCs/>
          <w:color w:val="auto"/>
          <w:sz w:val="20"/>
          <w:szCs w:val="21"/>
        </w:rPr>
        <w:t>Scrum</w:t>
      </w:r>
      <w:proofErr w:type="spellEnd"/>
      <w:r w:rsidR="00D46A0C">
        <w:rPr>
          <w:rFonts w:eastAsiaTheme="minorHAnsi" w:cstheme="minorBidi"/>
          <w:b w:val="0"/>
          <w:bCs w:val="0"/>
          <w:i/>
          <w:iCs/>
          <w:color w:val="auto"/>
          <w:sz w:val="20"/>
          <w:szCs w:val="21"/>
        </w:rPr>
        <w:t xml:space="preserve"> werde ich </w:t>
      </w:r>
      <w:proofErr w:type="spellStart"/>
      <w:r w:rsidR="00D46A0C">
        <w:rPr>
          <w:rFonts w:eastAsiaTheme="minorHAnsi" w:cstheme="minorBidi"/>
          <w:b w:val="0"/>
          <w:bCs w:val="0"/>
          <w:i/>
          <w:iCs/>
          <w:color w:val="auto"/>
          <w:sz w:val="20"/>
          <w:szCs w:val="21"/>
        </w:rPr>
        <w:t>Github</w:t>
      </w:r>
      <w:proofErr w:type="spellEnd"/>
      <w:r w:rsidR="00D46A0C">
        <w:rPr>
          <w:rFonts w:eastAsiaTheme="minorHAnsi" w:cstheme="minorBidi"/>
          <w:b w:val="0"/>
          <w:bCs w:val="0"/>
          <w:i/>
          <w:iCs/>
          <w:color w:val="auto"/>
          <w:sz w:val="20"/>
          <w:szCs w:val="21"/>
        </w:rPr>
        <w:t xml:space="preserve"> Project uns das dort integriert Kanban Board/Gantt Diagramm verwenden.</w:t>
      </w:r>
      <w:r w:rsidR="008A32CC">
        <w:rPr>
          <w:rFonts w:eastAsiaTheme="minorHAnsi" w:cstheme="minorBidi"/>
          <w:b w:val="0"/>
          <w:bCs w:val="0"/>
          <w:i/>
          <w:iCs/>
          <w:color w:val="auto"/>
          <w:sz w:val="20"/>
          <w:szCs w:val="21"/>
        </w:rPr>
        <w:t xml:space="preserve"> Für die Kommunikation wird wieder Teams verwendet. Die Dokumentation wird mit </w:t>
      </w:r>
      <w:proofErr w:type="spellStart"/>
      <w:r w:rsidR="008A32CC">
        <w:rPr>
          <w:rFonts w:eastAsiaTheme="minorHAnsi" w:cstheme="minorBidi"/>
          <w:b w:val="0"/>
          <w:bCs w:val="0"/>
          <w:i/>
          <w:iCs/>
          <w:color w:val="auto"/>
          <w:sz w:val="20"/>
          <w:szCs w:val="21"/>
        </w:rPr>
        <w:t>Github</w:t>
      </w:r>
      <w:proofErr w:type="spellEnd"/>
      <w:r w:rsidR="008A32CC">
        <w:rPr>
          <w:rFonts w:eastAsiaTheme="minorHAnsi" w:cstheme="minorBidi"/>
          <w:b w:val="0"/>
          <w:bCs w:val="0"/>
          <w:i/>
          <w:iCs/>
          <w:color w:val="auto"/>
          <w:sz w:val="20"/>
          <w:szCs w:val="21"/>
        </w:rPr>
        <w:t xml:space="preserve"> Pages und Jekyll gemacht.</w:t>
      </w:r>
      <w:r w:rsidR="00BC0300">
        <w:rPr>
          <w:rFonts w:eastAsiaTheme="minorHAnsi" w:cstheme="minorBidi"/>
          <w:b w:val="0"/>
          <w:bCs w:val="0"/>
          <w:i/>
          <w:iCs/>
          <w:color w:val="auto"/>
          <w:sz w:val="20"/>
          <w:szCs w:val="21"/>
        </w:rPr>
        <w:t xml:space="preserve"> </w:t>
      </w:r>
      <w:r w:rsidR="004D397E">
        <w:rPr>
          <w:rFonts w:eastAsiaTheme="minorHAnsi" w:cstheme="minorBidi"/>
          <w:b w:val="0"/>
          <w:bCs w:val="0"/>
          <w:i/>
          <w:iCs/>
          <w:color w:val="auto"/>
          <w:sz w:val="20"/>
          <w:szCs w:val="21"/>
        </w:rPr>
        <w:t xml:space="preserve">Damit </w:t>
      </w:r>
      <w:r w:rsidR="003C202C">
        <w:rPr>
          <w:rFonts w:eastAsiaTheme="minorHAnsi" w:cstheme="minorBidi"/>
          <w:b w:val="0"/>
          <w:bCs w:val="0"/>
          <w:i/>
          <w:iCs/>
          <w:color w:val="auto"/>
          <w:sz w:val="20"/>
          <w:szCs w:val="21"/>
        </w:rPr>
        <w:t xml:space="preserve">in der Arbeit </w:t>
      </w:r>
      <w:r w:rsidR="00941831">
        <w:rPr>
          <w:rFonts w:eastAsiaTheme="minorHAnsi" w:cstheme="minorBidi"/>
          <w:b w:val="0"/>
          <w:bCs w:val="0"/>
          <w:i/>
          <w:iCs/>
          <w:color w:val="auto"/>
          <w:sz w:val="20"/>
          <w:szCs w:val="21"/>
        </w:rPr>
        <w:t xml:space="preserve">die Automation beibehalten wird, baue ich eine CI/CD Pipeline in </w:t>
      </w:r>
      <w:proofErr w:type="spellStart"/>
      <w:r w:rsidR="00941831">
        <w:rPr>
          <w:rFonts w:eastAsiaTheme="minorHAnsi" w:cstheme="minorBidi"/>
          <w:b w:val="0"/>
          <w:bCs w:val="0"/>
          <w:i/>
          <w:iCs/>
          <w:color w:val="auto"/>
          <w:sz w:val="20"/>
          <w:szCs w:val="21"/>
        </w:rPr>
        <w:t>Github</w:t>
      </w:r>
      <w:proofErr w:type="spellEnd"/>
      <w:r w:rsidR="00941831">
        <w:rPr>
          <w:rFonts w:eastAsiaTheme="minorHAnsi" w:cstheme="minorBidi"/>
          <w:b w:val="0"/>
          <w:bCs w:val="0"/>
          <w:i/>
          <w:iCs/>
          <w:color w:val="auto"/>
          <w:sz w:val="20"/>
          <w:szCs w:val="21"/>
        </w:rPr>
        <w:t xml:space="preserve"> welches das Container Image bei Anpassungen </w:t>
      </w:r>
      <w:r w:rsidR="00CE0AA9">
        <w:rPr>
          <w:rFonts w:eastAsiaTheme="minorHAnsi" w:cstheme="minorBidi"/>
          <w:b w:val="0"/>
          <w:bCs w:val="0"/>
          <w:i/>
          <w:iCs/>
          <w:color w:val="auto"/>
          <w:sz w:val="20"/>
          <w:szCs w:val="21"/>
        </w:rPr>
        <w:t>immer wieder neu baut.</w:t>
      </w:r>
      <w:r w:rsidR="00C75344">
        <w:rPr>
          <w:rFonts w:eastAsiaTheme="minorHAnsi" w:cstheme="minorBidi"/>
          <w:b w:val="0"/>
          <w:bCs w:val="0"/>
          <w:i/>
          <w:iCs/>
          <w:color w:val="auto"/>
          <w:sz w:val="20"/>
          <w:szCs w:val="21"/>
        </w:rPr>
        <w:t xml:space="preserve"> Die Umgebung wird auf dem MAAS der TBZ aufgebaut um kosten zu sparen</w:t>
      </w:r>
      <w:r w:rsidR="00E951BD">
        <w:rPr>
          <w:rFonts w:eastAsiaTheme="minorHAnsi" w:cstheme="minorBidi"/>
          <w:b w:val="0"/>
          <w:bCs w:val="0"/>
          <w:i/>
          <w:iCs/>
          <w:color w:val="auto"/>
          <w:sz w:val="20"/>
          <w:szCs w:val="21"/>
        </w:rPr>
        <w:t xml:space="preserve">. </w:t>
      </w:r>
      <w:r w:rsidR="00AB38BF">
        <w:rPr>
          <w:rFonts w:eastAsiaTheme="minorHAnsi" w:cstheme="minorBidi"/>
          <w:b w:val="0"/>
          <w:bCs w:val="0"/>
          <w:i/>
          <w:iCs/>
          <w:color w:val="auto"/>
          <w:sz w:val="20"/>
          <w:szCs w:val="21"/>
        </w:rPr>
        <w:t xml:space="preserve">Ein Microservice soll dann mittels Operator Pattern (K-native) </w:t>
      </w:r>
      <w:proofErr w:type="spellStart"/>
      <w:r w:rsidR="00AB38BF">
        <w:rPr>
          <w:rFonts w:eastAsiaTheme="minorHAnsi" w:cstheme="minorBidi"/>
          <w:b w:val="0"/>
          <w:bCs w:val="0"/>
          <w:i/>
          <w:iCs/>
          <w:color w:val="auto"/>
          <w:sz w:val="20"/>
          <w:szCs w:val="21"/>
        </w:rPr>
        <w:t>Serverless</w:t>
      </w:r>
      <w:proofErr w:type="spellEnd"/>
      <w:r w:rsidR="00AB38BF">
        <w:rPr>
          <w:rFonts w:eastAsiaTheme="minorHAnsi" w:cstheme="minorBidi"/>
          <w:b w:val="0"/>
          <w:bCs w:val="0"/>
          <w:i/>
          <w:iCs/>
          <w:color w:val="auto"/>
          <w:sz w:val="20"/>
          <w:szCs w:val="21"/>
        </w:rPr>
        <w:t xml:space="preserve"> auf der </w:t>
      </w:r>
      <w:proofErr w:type="spellStart"/>
      <w:r w:rsidR="00AB38BF">
        <w:rPr>
          <w:rFonts w:eastAsiaTheme="minorHAnsi" w:cstheme="minorBidi"/>
          <w:b w:val="0"/>
          <w:bCs w:val="0"/>
          <w:i/>
          <w:iCs/>
          <w:color w:val="auto"/>
          <w:sz w:val="20"/>
          <w:szCs w:val="21"/>
        </w:rPr>
        <w:t>Kubernetes</w:t>
      </w:r>
      <w:proofErr w:type="spellEnd"/>
      <w:r w:rsidR="00AB38BF">
        <w:rPr>
          <w:rFonts w:eastAsiaTheme="minorHAnsi" w:cstheme="minorBidi"/>
          <w:b w:val="0"/>
          <w:bCs w:val="0"/>
          <w:i/>
          <w:iCs/>
          <w:color w:val="auto"/>
          <w:sz w:val="20"/>
          <w:szCs w:val="21"/>
        </w:rPr>
        <w:t xml:space="preserve">-Umgebung </w:t>
      </w:r>
      <w:proofErr w:type="spellStart"/>
      <w:r w:rsidR="00AB38BF">
        <w:rPr>
          <w:rFonts w:eastAsiaTheme="minorHAnsi" w:cstheme="minorBidi"/>
          <w:b w:val="0"/>
          <w:bCs w:val="0"/>
          <w:i/>
          <w:iCs/>
          <w:color w:val="auto"/>
          <w:sz w:val="20"/>
          <w:szCs w:val="21"/>
        </w:rPr>
        <w:t>deployed</w:t>
      </w:r>
      <w:proofErr w:type="spellEnd"/>
      <w:r w:rsidR="00AB38BF">
        <w:rPr>
          <w:rFonts w:eastAsiaTheme="minorHAnsi" w:cstheme="minorBidi"/>
          <w:b w:val="0"/>
          <w:bCs w:val="0"/>
          <w:i/>
          <w:iCs/>
          <w:color w:val="auto"/>
          <w:sz w:val="20"/>
          <w:szCs w:val="21"/>
        </w:rPr>
        <w:t xml:space="preserve"> werden.</w:t>
      </w:r>
    </w:p>
    <w:p w14:paraId="71A908D3" w14:textId="226BA2A6"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EC3B75" w:rsidRPr="00BD4CB1" w14:paraId="73ECF269" w14:textId="77777777" w:rsidTr="00DF5C54">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4436E0F4" w14:textId="77777777" w:rsidR="00EC3B75" w:rsidRPr="00BD4CB1" w:rsidRDefault="00EC3B75" w:rsidP="003449E1">
            <w:pPr>
              <w:spacing w:before="0" w:beforeAutospacing="0" w:after="0" w:afterAutospacing="0" w:line="240" w:lineRule="auto"/>
              <w:textAlignment w:val="baseline"/>
              <w:rPr>
                <w:rFonts w:ascii="Segoe UI" w:eastAsia="Times New Roman" w:hAnsi="Segoe UI" w:cs="Segoe UI"/>
                <w:sz w:val="18"/>
                <w:szCs w:val="18"/>
                <w:lang w:eastAsia="de-CH"/>
              </w:rPr>
            </w:pPr>
            <w:bookmarkStart w:id="6" w:name="_heading=h.l6ilk8h6q6im" w:colFirst="0" w:colLast="0"/>
            <w:bookmarkStart w:id="7" w:name="_heading=h.qu69nwrg4g3w" w:colFirst="0" w:colLast="0"/>
            <w:bookmarkEnd w:id="6"/>
            <w:bookmarkEnd w:id="7"/>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0860BF8B" w14:textId="77777777" w:rsidR="00EC3B75" w:rsidRPr="00BD4CB1" w:rsidRDefault="00EC3B75" w:rsidP="003449E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02A0F53E" w14:textId="77777777" w:rsidR="00EC3B75" w:rsidRPr="00BD4CB1" w:rsidRDefault="00EC3B75" w:rsidP="003449E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EC3B75" w:rsidRPr="00BD4CB1" w14:paraId="52938E08" w14:textId="77777777" w:rsidTr="00DF5C54">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1C8A66" w14:textId="797C7670" w:rsidR="00EC3B75" w:rsidRPr="00405466" w:rsidRDefault="00765214" w:rsidP="003449E1">
            <w:pPr>
              <w:spacing w:before="0" w:beforeAutospacing="0" w:after="0" w:afterAutospacing="0" w:line="240" w:lineRule="auto"/>
              <w:textAlignment w:val="baseline"/>
              <w:rPr>
                <w:rFonts w:ascii="Segoe UI" w:eastAsia="Times New Roman" w:hAnsi="Segoe UI" w:cs="Segoe UI"/>
                <w:sz w:val="18"/>
                <w:szCs w:val="18"/>
                <w:lang w:eastAsia="de-CH"/>
              </w:rPr>
            </w:pPr>
            <w:r w:rsidRPr="00765214">
              <w:rPr>
                <w:rFonts w:eastAsia="Times New Roman" w:cs="Arial"/>
                <w:sz w:val="22"/>
                <w:szCs w:val="22"/>
                <w:lang w:eastAsia="de-CH"/>
              </w:rPr>
              <w:t>Nicht funktionierender Microservice</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5F65D52" w14:textId="52B20079" w:rsidR="00EC3B75" w:rsidRPr="00BD4CB1" w:rsidRDefault="00765214"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766ECB4" w14:textId="7135617F" w:rsidR="00EC3B75" w:rsidRPr="00BD4CB1" w:rsidRDefault="0073661E"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Es gibt viele verschieden fertige </w:t>
            </w:r>
            <w:r w:rsidR="009C4E74">
              <w:rPr>
                <w:rFonts w:eastAsia="Times New Roman" w:cs="Arial"/>
                <w:sz w:val="22"/>
                <w:szCs w:val="22"/>
                <w:lang w:eastAsia="de-CH"/>
              </w:rPr>
              <w:t>Microservices,</w:t>
            </w:r>
            <w:r>
              <w:rPr>
                <w:rFonts w:eastAsia="Times New Roman" w:cs="Arial"/>
                <w:sz w:val="22"/>
                <w:szCs w:val="22"/>
                <w:lang w:eastAsia="de-CH"/>
              </w:rPr>
              <w:t xml:space="preserve"> welche</w:t>
            </w:r>
            <w:r w:rsidR="00DF5C54">
              <w:rPr>
                <w:rFonts w:eastAsia="Times New Roman" w:cs="Arial"/>
                <w:sz w:val="22"/>
                <w:szCs w:val="22"/>
                <w:lang w:eastAsia="de-CH"/>
              </w:rPr>
              <w:t xml:space="preserve"> verwendet werden </w:t>
            </w:r>
            <w:proofErr w:type="gramStart"/>
            <w:r w:rsidR="00AB38BF">
              <w:rPr>
                <w:rFonts w:eastAsia="Times New Roman" w:cs="Arial"/>
                <w:sz w:val="22"/>
                <w:szCs w:val="22"/>
                <w:lang w:eastAsia="de-CH"/>
              </w:rPr>
              <w:t>können</w:t>
            </w:r>
            <w:proofErr w:type="gramEnd"/>
          </w:p>
        </w:tc>
      </w:tr>
      <w:tr w:rsidR="00EC3B75" w:rsidRPr="00BD4CB1" w14:paraId="0C3F9BF8" w14:textId="77777777" w:rsidTr="00DF5C54">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01BC9E2E" w14:textId="0EE11029" w:rsidR="00EC3B75" w:rsidRPr="00BD4CB1" w:rsidRDefault="00DF5C54"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Probleme mit </w:t>
            </w:r>
            <w:proofErr w:type="spellStart"/>
            <w:r w:rsidR="00D10B36">
              <w:rPr>
                <w:rFonts w:eastAsia="Times New Roman" w:cs="Arial"/>
                <w:sz w:val="22"/>
                <w:szCs w:val="22"/>
                <w:lang w:eastAsia="de-CH"/>
              </w:rPr>
              <w:t>Knative</w:t>
            </w:r>
            <w:proofErr w:type="spellEnd"/>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C0CF2F3" w14:textId="377E3613" w:rsidR="00EC3B75" w:rsidRPr="00BD4CB1" w:rsidRDefault="00D10B36" w:rsidP="003449E1">
            <w:pPr>
              <w:tabs>
                <w:tab w:val="center" w:pos="1500"/>
              </w:tabs>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Hoch</w:t>
            </w:r>
            <w:r w:rsidR="00EC3B75">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7D11C82" w14:textId="5A9B5532" w:rsidR="00EC3B75" w:rsidRPr="00BD4CB1" w:rsidRDefault="00D10B36"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Gutes Einlesen in die Theorie</w:t>
            </w:r>
          </w:p>
        </w:tc>
      </w:tr>
      <w:tr w:rsidR="00EC3B75" w:rsidRPr="00BD4CB1" w14:paraId="3B488A0C" w14:textId="77777777" w:rsidTr="00DF5C54">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F4F2C6B" w14:textId="4CD149B0" w:rsidR="00EC3B75" w:rsidRPr="00BD4CB1" w:rsidRDefault="003F3684"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Probleme mit der Skalierung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67EEF9" w14:textId="6B9AF6BC"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Mittel</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4781B9" w14:textId="76B1C2C0" w:rsidR="00EC3B75" w:rsidRPr="00BD4CB1" w:rsidRDefault="003F3684"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Microservice wählen, der skalierbar ist</w:t>
            </w:r>
          </w:p>
        </w:tc>
      </w:tr>
      <w:tr w:rsidR="00EC3B75" w:rsidRPr="00BD4CB1" w14:paraId="2ADDFE7B" w14:textId="77777777" w:rsidTr="00DF5C54">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7A5C5A8" w14:textId="5A024A42" w:rsidR="00EC3B75" w:rsidRP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Unzureichende</w:t>
            </w:r>
            <w:r>
              <w:rPr>
                <w:rFonts w:eastAsia="Times New Roman" w:cs="Arial"/>
                <w:sz w:val="22"/>
                <w:szCs w:val="22"/>
                <w:lang w:eastAsia="de-CH"/>
              </w:rPr>
              <w:t xml:space="preserve"> </w:t>
            </w:r>
            <w:r w:rsidRPr="00EC3B75">
              <w:rPr>
                <w:rFonts w:eastAsia="Times New Roman" w:cs="Arial"/>
                <w:sz w:val="22"/>
                <w:szCs w:val="22"/>
                <w:lang w:eastAsia="de-CH"/>
              </w:rPr>
              <w:t>Dokumentation</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6D9C81B0" w14:textId="6F2256E4"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28283DF7" w14:textId="54C5A259"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Sicherstellen, dass alle Schritte, Konfigurationen und Entscheidungen während des Projekts dokumentiert werden, um zukünftige Anpassungen und Wartungen zu erleichtern.</w:t>
            </w:r>
          </w:p>
        </w:tc>
      </w:tr>
    </w:tbl>
    <w:p w14:paraId="1790B2AD" w14:textId="77777777" w:rsidR="004F4B9E" w:rsidRDefault="004F4B9E" w:rsidP="004F4B9E">
      <w:pPr>
        <w:rPr>
          <w:rFonts w:eastAsia="Arial" w:cs="Arial"/>
        </w:rPr>
      </w:pPr>
      <w:r>
        <w:rPr>
          <w:rFonts w:eastAsia="Arial" w:cs="Arial"/>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2s8eyo1" w:colFirst="0" w:colLast="0"/>
      <w:bookmarkEnd w:id="8"/>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End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9" w:name="_heading=h.17dp8vu" w:colFirst="0" w:colLast="0"/>
      <w:bookmarkEnd w:id="9"/>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10" w:name="_heading=h.hf7a6wea3er6" w:colFirst="0" w:colLast="0"/>
      <w:bookmarkEnd w:id="10"/>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7777777" w:rsidR="004F4B9E" w:rsidRDefault="004F4B9E" w:rsidP="004F4B9E">
      <w:pPr>
        <w:rPr>
          <w:rFonts w:eastAsia="Arial" w:cs="Arial"/>
        </w:rPr>
      </w:pPr>
      <w:r>
        <w:rPr>
          <w:rFonts w:eastAsia="Arial" w:cs="Arial"/>
        </w:rPr>
        <w:t xml:space="preserve">Ort und Datum:              ________________________________________________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77777777" w:rsidR="004F4B9E" w:rsidRDefault="004F4B9E" w:rsidP="004F4B9E">
      <w:pPr>
        <w:rPr>
          <w:rFonts w:eastAsia="Arial" w:cs="Arial"/>
        </w:rPr>
      </w:pPr>
      <w:r>
        <w:rPr>
          <w:rFonts w:eastAsia="Arial" w:cs="Arial"/>
        </w:rPr>
        <w:t>Name &amp; Unterschrift:    _________________________________________________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11" w:name="_heading=h.3rdcrjn" w:colFirst="0" w:colLast="0"/>
      <w:bookmarkEnd w:id="11"/>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2" w:name="_heading=h.lghvw6mapi1v" w:colFirst="0" w:colLast="0"/>
      <w:bookmarkEnd w:id="12"/>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AF0D92"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AF0D92"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AF0D92"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AF0D92"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AF0D92"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AF0D92"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AF0D92"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AF0D92"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D1D99">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D2095" w14:textId="77777777" w:rsidR="004752EB" w:rsidRDefault="004752EB" w:rsidP="00657B1D">
      <w:r>
        <w:separator/>
      </w:r>
    </w:p>
  </w:endnote>
  <w:endnote w:type="continuationSeparator" w:id="0">
    <w:p w14:paraId="4893B303" w14:textId="77777777" w:rsidR="004752EB" w:rsidRDefault="004752EB" w:rsidP="00657B1D">
      <w:r>
        <w:continuationSeparator/>
      </w:r>
    </w:p>
  </w:endnote>
  <w:endnote w:type="continuationNotice" w:id="1">
    <w:p w14:paraId="7C23C65D" w14:textId="77777777" w:rsidR="004752EB" w:rsidRDefault="004752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1FFC6" w14:textId="77777777" w:rsidR="004752EB" w:rsidRDefault="004752EB" w:rsidP="00657B1D">
      <w:r>
        <w:separator/>
      </w:r>
    </w:p>
  </w:footnote>
  <w:footnote w:type="continuationSeparator" w:id="0">
    <w:p w14:paraId="7EB6A10C" w14:textId="77777777" w:rsidR="004752EB" w:rsidRDefault="004752EB" w:rsidP="00657B1D">
      <w:r>
        <w:continuationSeparator/>
      </w:r>
    </w:p>
  </w:footnote>
  <w:footnote w:type="continuationNotice" w:id="1">
    <w:p w14:paraId="10208CB0" w14:textId="77777777" w:rsidR="004752EB" w:rsidRDefault="004752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F4F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D7044"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19E860B5" w14:textId="77777777" w:rsidR="00060455" w:rsidRPr="00A05ED7" w:rsidRDefault="00AF0D92"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02D2CE95"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AF0D92"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49D6D25"/>
    <w:multiLevelType w:val="hybridMultilevel"/>
    <w:tmpl w:val="F174A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F572B1"/>
    <w:multiLevelType w:val="multilevel"/>
    <w:tmpl w:val="771A9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22372"/>
    <w:multiLevelType w:val="hybridMultilevel"/>
    <w:tmpl w:val="C9400E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9D1345"/>
    <w:multiLevelType w:val="hybridMultilevel"/>
    <w:tmpl w:val="77B834FA"/>
    <w:lvl w:ilvl="0" w:tplc="08783BF4">
      <w:numFmt w:val="bullet"/>
      <w:lvlText w:val=""/>
      <w:lvlJc w:val="left"/>
      <w:pPr>
        <w:ind w:left="720" w:hanging="360"/>
      </w:pPr>
      <w:rPr>
        <w:rFonts w:ascii="Symbol" w:eastAsia="Arial"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7075A4"/>
    <w:multiLevelType w:val="multilevel"/>
    <w:tmpl w:val="B2806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357C6A"/>
    <w:multiLevelType w:val="multilevel"/>
    <w:tmpl w:val="782A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777F2"/>
    <w:multiLevelType w:val="multilevel"/>
    <w:tmpl w:val="A146A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5107"/>
    <w:multiLevelType w:val="hybridMultilevel"/>
    <w:tmpl w:val="DAEE994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F757401"/>
    <w:multiLevelType w:val="multilevel"/>
    <w:tmpl w:val="2AFA1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983">
    <w:abstractNumId w:val="2"/>
  </w:num>
  <w:num w:numId="2" w16cid:durableId="391006977">
    <w:abstractNumId w:val="4"/>
  </w:num>
  <w:num w:numId="3" w16cid:durableId="1044450882">
    <w:abstractNumId w:val="11"/>
  </w:num>
  <w:num w:numId="4" w16cid:durableId="865484487">
    <w:abstractNumId w:val="5"/>
  </w:num>
  <w:num w:numId="5" w16cid:durableId="477840545">
    <w:abstractNumId w:val="1"/>
  </w:num>
  <w:num w:numId="6" w16cid:durableId="865025852">
    <w:abstractNumId w:val="0"/>
  </w:num>
  <w:num w:numId="7" w16cid:durableId="1040519895">
    <w:abstractNumId w:val="9"/>
  </w:num>
  <w:num w:numId="8" w16cid:durableId="1540432202">
    <w:abstractNumId w:val="14"/>
  </w:num>
  <w:num w:numId="9" w16cid:durableId="217595480">
    <w:abstractNumId w:val="6"/>
  </w:num>
  <w:num w:numId="10" w16cid:durableId="381445085">
    <w:abstractNumId w:val="12"/>
  </w:num>
  <w:num w:numId="11" w16cid:durableId="362436809">
    <w:abstractNumId w:val="13"/>
  </w:num>
  <w:num w:numId="12" w16cid:durableId="198863266">
    <w:abstractNumId w:val="10"/>
  </w:num>
  <w:num w:numId="13" w16cid:durableId="98840792">
    <w:abstractNumId w:val="7"/>
  </w:num>
  <w:num w:numId="14" w16cid:durableId="376204737">
    <w:abstractNumId w:val="15"/>
  </w:num>
  <w:num w:numId="15" w16cid:durableId="2055084113">
    <w:abstractNumId w:val="8"/>
  </w:num>
  <w:num w:numId="16" w16cid:durableId="4826376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13FE"/>
    <w:rsid w:val="0000356E"/>
    <w:rsid w:val="0000654A"/>
    <w:rsid w:val="00010036"/>
    <w:rsid w:val="00014D13"/>
    <w:rsid w:val="00020748"/>
    <w:rsid w:val="0002260D"/>
    <w:rsid w:val="000263CB"/>
    <w:rsid w:val="000368B4"/>
    <w:rsid w:val="00036DB1"/>
    <w:rsid w:val="00041A09"/>
    <w:rsid w:val="00041B03"/>
    <w:rsid w:val="000454B6"/>
    <w:rsid w:val="00052093"/>
    <w:rsid w:val="00055BC4"/>
    <w:rsid w:val="00057454"/>
    <w:rsid w:val="00060455"/>
    <w:rsid w:val="00061773"/>
    <w:rsid w:val="00061E3C"/>
    <w:rsid w:val="000700D0"/>
    <w:rsid w:val="00073B11"/>
    <w:rsid w:val="000748BC"/>
    <w:rsid w:val="00075432"/>
    <w:rsid w:val="00080CDD"/>
    <w:rsid w:val="00081704"/>
    <w:rsid w:val="00082849"/>
    <w:rsid w:val="00083A41"/>
    <w:rsid w:val="00086FD1"/>
    <w:rsid w:val="00087132"/>
    <w:rsid w:val="00091CBF"/>
    <w:rsid w:val="000930FD"/>
    <w:rsid w:val="00096A06"/>
    <w:rsid w:val="0009710B"/>
    <w:rsid w:val="000A11F9"/>
    <w:rsid w:val="000A47AA"/>
    <w:rsid w:val="000A5AE3"/>
    <w:rsid w:val="000B1603"/>
    <w:rsid w:val="000B4529"/>
    <w:rsid w:val="000B4F4D"/>
    <w:rsid w:val="000B5A94"/>
    <w:rsid w:val="000B6383"/>
    <w:rsid w:val="000B7B53"/>
    <w:rsid w:val="000C0247"/>
    <w:rsid w:val="000C310B"/>
    <w:rsid w:val="000C3779"/>
    <w:rsid w:val="000C65CF"/>
    <w:rsid w:val="000D0E61"/>
    <w:rsid w:val="000D2EA8"/>
    <w:rsid w:val="000D6ECE"/>
    <w:rsid w:val="000D7BB1"/>
    <w:rsid w:val="000E2195"/>
    <w:rsid w:val="000E4808"/>
    <w:rsid w:val="000E59AF"/>
    <w:rsid w:val="000F3644"/>
    <w:rsid w:val="000F606D"/>
    <w:rsid w:val="0010039C"/>
    <w:rsid w:val="00101371"/>
    <w:rsid w:val="00101B37"/>
    <w:rsid w:val="00101C9B"/>
    <w:rsid w:val="001038CF"/>
    <w:rsid w:val="001053C1"/>
    <w:rsid w:val="00106503"/>
    <w:rsid w:val="001071C7"/>
    <w:rsid w:val="00111663"/>
    <w:rsid w:val="00112B4D"/>
    <w:rsid w:val="00112B97"/>
    <w:rsid w:val="001221E7"/>
    <w:rsid w:val="00123C7B"/>
    <w:rsid w:val="00123EB4"/>
    <w:rsid w:val="00123F29"/>
    <w:rsid w:val="00126514"/>
    <w:rsid w:val="001335F4"/>
    <w:rsid w:val="00133CEC"/>
    <w:rsid w:val="00134AA6"/>
    <w:rsid w:val="00136472"/>
    <w:rsid w:val="001405ED"/>
    <w:rsid w:val="0014184F"/>
    <w:rsid w:val="0014622F"/>
    <w:rsid w:val="001462ED"/>
    <w:rsid w:val="001545A6"/>
    <w:rsid w:val="001545B7"/>
    <w:rsid w:val="001550E9"/>
    <w:rsid w:val="001561F4"/>
    <w:rsid w:val="00170382"/>
    <w:rsid w:val="00170D9E"/>
    <w:rsid w:val="001755F4"/>
    <w:rsid w:val="001822FF"/>
    <w:rsid w:val="00184196"/>
    <w:rsid w:val="0018470A"/>
    <w:rsid w:val="001854E9"/>
    <w:rsid w:val="001873E0"/>
    <w:rsid w:val="00190E47"/>
    <w:rsid w:val="001922AB"/>
    <w:rsid w:val="0019252B"/>
    <w:rsid w:val="00193579"/>
    <w:rsid w:val="00193997"/>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D7616"/>
    <w:rsid w:val="001E1320"/>
    <w:rsid w:val="001E3BAC"/>
    <w:rsid w:val="001E65B3"/>
    <w:rsid w:val="001F0B33"/>
    <w:rsid w:val="001F174E"/>
    <w:rsid w:val="001F22FF"/>
    <w:rsid w:val="001F324B"/>
    <w:rsid w:val="001F523E"/>
    <w:rsid w:val="001F559D"/>
    <w:rsid w:val="001F7417"/>
    <w:rsid w:val="002012FD"/>
    <w:rsid w:val="00207B5A"/>
    <w:rsid w:val="00211D05"/>
    <w:rsid w:val="00211F63"/>
    <w:rsid w:val="00216D3A"/>
    <w:rsid w:val="0022038C"/>
    <w:rsid w:val="00221A62"/>
    <w:rsid w:val="00232CDB"/>
    <w:rsid w:val="00241F2C"/>
    <w:rsid w:val="00242180"/>
    <w:rsid w:val="00242D14"/>
    <w:rsid w:val="00246C20"/>
    <w:rsid w:val="00246E61"/>
    <w:rsid w:val="00246FC4"/>
    <w:rsid w:val="00247320"/>
    <w:rsid w:val="002502B0"/>
    <w:rsid w:val="00251711"/>
    <w:rsid w:val="0025328D"/>
    <w:rsid w:val="00260FE0"/>
    <w:rsid w:val="002648F7"/>
    <w:rsid w:val="0026770A"/>
    <w:rsid w:val="0027314B"/>
    <w:rsid w:val="002827B1"/>
    <w:rsid w:val="002835B4"/>
    <w:rsid w:val="00284E6A"/>
    <w:rsid w:val="002879CB"/>
    <w:rsid w:val="00292C08"/>
    <w:rsid w:val="00292CB8"/>
    <w:rsid w:val="00293253"/>
    <w:rsid w:val="0029376E"/>
    <w:rsid w:val="00293964"/>
    <w:rsid w:val="0029551A"/>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743C"/>
    <w:rsid w:val="002E31D3"/>
    <w:rsid w:val="002E349E"/>
    <w:rsid w:val="002E3C04"/>
    <w:rsid w:val="002E5542"/>
    <w:rsid w:val="002E5E6A"/>
    <w:rsid w:val="002F1831"/>
    <w:rsid w:val="002F1929"/>
    <w:rsid w:val="002F36F5"/>
    <w:rsid w:val="002F4E0D"/>
    <w:rsid w:val="003006BC"/>
    <w:rsid w:val="0030245E"/>
    <w:rsid w:val="00302D8B"/>
    <w:rsid w:val="003055FA"/>
    <w:rsid w:val="00306385"/>
    <w:rsid w:val="00307A5C"/>
    <w:rsid w:val="00313DB8"/>
    <w:rsid w:val="00314D27"/>
    <w:rsid w:val="00315B01"/>
    <w:rsid w:val="00322842"/>
    <w:rsid w:val="00323146"/>
    <w:rsid w:val="00324ED3"/>
    <w:rsid w:val="00333583"/>
    <w:rsid w:val="00341CD0"/>
    <w:rsid w:val="003469A5"/>
    <w:rsid w:val="00347AC1"/>
    <w:rsid w:val="00351A22"/>
    <w:rsid w:val="003534D1"/>
    <w:rsid w:val="0035548F"/>
    <w:rsid w:val="0035696F"/>
    <w:rsid w:val="00357A09"/>
    <w:rsid w:val="00357F65"/>
    <w:rsid w:val="003631A9"/>
    <w:rsid w:val="0036361B"/>
    <w:rsid w:val="003657F5"/>
    <w:rsid w:val="0036652B"/>
    <w:rsid w:val="003673C6"/>
    <w:rsid w:val="00367CC3"/>
    <w:rsid w:val="00370880"/>
    <w:rsid w:val="00373B88"/>
    <w:rsid w:val="003838FC"/>
    <w:rsid w:val="00391A92"/>
    <w:rsid w:val="0039349D"/>
    <w:rsid w:val="00397E8E"/>
    <w:rsid w:val="003A004B"/>
    <w:rsid w:val="003A3092"/>
    <w:rsid w:val="003A40BA"/>
    <w:rsid w:val="003A5544"/>
    <w:rsid w:val="003A592E"/>
    <w:rsid w:val="003B2633"/>
    <w:rsid w:val="003B530D"/>
    <w:rsid w:val="003B544D"/>
    <w:rsid w:val="003B66F4"/>
    <w:rsid w:val="003C0D75"/>
    <w:rsid w:val="003C202C"/>
    <w:rsid w:val="003C32C7"/>
    <w:rsid w:val="003C7710"/>
    <w:rsid w:val="003D7623"/>
    <w:rsid w:val="003E14BF"/>
    <w:rsid w:val="003E2636"/>
    <w:rsid w:val="003E65DF"/>
    <w:rsid w:val="003E7D81"/>
    <w:rsid w:val="003F2DAA"/>
    <w:rsid w:val="003F3684"/>
    <w:rsid w:val="003F3CB0"/>
    <w:rsid w:val="003F42E7"/>
    <w:rsid w:val="003F4B84"/>
    <w:rsid w:val="004012BD"/>
    <w:rsid w:val="004022E3"/>
    <w:rsid w:val="00411C1C"/>
    <w:rsid w:val="004176CC"/>
    <w:rsid w:val="004202F9"/>
    <w:rsid w:val="00420354"/>
    <w:rsid w:val="00421117"/>
    <w:rsid w:val="004222C3"/>
    <w:rsid w:val="00424CDE"/>
    <w:rsid w:val="00427BBA"/>
    <w:rsid w:val="00432B0C"/>
    <w:rsid w:val="004345B1"/>
    <w:rsid w:val="00446C35"/>
    <w:rsid w:val="00447D98"/>
    <w:rsid w:val="00450191"/>
    <w:rsid w:val="004502CB"/>
    <w:rsid w:val="0045499F"/>
    <w:rsid w:val="00456179"/>
    <w:rsid w:val="00456581"/>
    <w:rsid w:val="0045718B"/>
    <w:rsid w:val="004625E2"/>
    <w:rsid w:val="00466508"/>
    <w:rsid w:val="00473B96"/>
    <w:rsid w:val="004752EB"/>
    <w:rsid w:val="004838BE"/>
    <w:rsid w:val="00483D49"/>
    <w:rsid w:val="004919C7"/>
    <w:rsid w:val="004A1D97"/>
    <w:rsid w:val="004A2D85"/>
    <w:rsid w:val="004A2D98"/>
    <w:rsid w:val="004B1805"/>
    <w:rsid w:val="004B5CF8"/>
    <w:rsid w:val="004B6484"/>
    <w:rsid w:val="004C213C"/>
    <w:rsid w:val="004C5252"/>
    <w:rsid w:val="004D16CF"/>
    <w:rsid w:val="004D397E"/>
    <w:rsid w:val="004D41AF"/>
    <w:rsid w:val="004D553A"/>
    <w:rsid w:val="004D5AE1"/>
    <w:rsid w:val="004D603D"/>
    <w:rsid w:val="004D6E43"/>
    <w:rsid w:val="004D7D20"/>
    <w:rsid w:val="004E0F35"/>
    <w:rsid w:val="004E1953"/>
    <w:rsid w:val="004F4B9E"/>
    <w:rsid w:val="004F6364"/>
    <w:rsid w:val="00501990"/>
    <w:rsid w:val="00502A3B"/>
    <w:rsid w:val="00502B3A"/>
    <w:rsid w:val="00506860"/>
    <w:rsid w:val="00510CA0"/>
    <w:rsid w:val="0051353D"/>
    <w:rsid w:val="0051435C"/>
    <w:rsid w:val="00515CA0"/>
    <w:rsid w:val="00520C34"/>
    <w:rsid w:val="005235C6"/>
    <w:rsid w:val="005236CB"/>
    <w:rsid w:val="005246FF"/>
    <w:rsid w:val="0052559F"/>
    <w:rsid w:val="0052581E"/>
    <w:rsid w:val="00525EF5"/>
    <w:rsid w:val="00530F17"/>
    <w:rsid w:val="00533CF1"/>
    <w:rsid w:val="00544FFC"/>
    <w:rsid w:val="00546F01"/>
    <w:rsid w:val="0055248A"/>
    <w:rsid w:val="00552732"/>
    <w:rsid w:val="00556A80"/>
    <w:rsid w:val="0056112C"/>
    <w:rsid w:val="00562458"/>
    <w:rsid w:val="005626E4"/>
    <w:rsid w:val="0056295F"/>
    <w:rsid w:val="005668F2"/>
    <w:rsid w:val="00571AD5"/>
    <w:rsid w:val="00572C98"/>
    <w:rsid w:val="00574418"/>
    <w:rsid w:val="00577BE2"/>
    <w:rsid w:val="00580209"/>
    <w:rsid w:val="00582CF3"/>
    <w:rsid w:val="0058445A"/>
    <w:rsid w:val="00591176"/>
    <w:rsid w:val="00593B69"/>
    <w:rsid w:val="005951E9"/>
    <w:rsid w:val="0059777D"/>
    <w:rsid w:val="005A4D8C"/>
    <w:rsid w:val="005A4F5A"/>
    <w:rsid w:val="005A7088"/>
    <w:rsid w:val="005B3AEE"/>
    <w:rsid w:val="005B6DA4"/>
    <w:rsid w:val="005B7878"/>
    <w:rsid w:val="005B79F2"/>
    <w:rsid w:val="005C1A45"/>
    <w:rsid w:val="005C287C"/>
    <w:rsid w:val="005C67F3"/>
    <w:rsid w:val="005D007A"/>
    <w:rsid w:val="005D0190"/>
    <w:rsid w:val="005D32B8"/>
    <w:rsid w:val="005D5C0D"/>
    <w:rsid w:val="005D6107"/>
    <w:rsid w:val="005D7A03"/>
    <w:rsid w:val="005D7B56"/>
    <w:rsid w:val="005E22E2"/>
    <w:rsid w:val="005E6628"/>
    <w:rsid w:val="005E7074"/>
    <w:rsid w:val="005F0C0B"/>
    <w:rsid w:val="005F22CD"/>
    <w:rsid w:val="005F4C03"/>
    <w:rsid w:val="005F5908"/>
    <w:rsid w:val="005F71D0"/>
    <w:rsid w:val="006000FE"/>
    <w:rsid w:val="00600AA3"/>
    <w:rsid w:val="00610375"/>
    <w:rsid w:val="00617911"/>
    <w:rsid w:val="00617DCB"/>
    <w:rsid w:val="00620096"/>
    <w:rsid w:val="00620C72"/>
    <w:rsid w:val="0062516C"/>
    <w:rsid w:val="006302BA"/>
    <w:rsid w:val="0063073B"/>
    <w:rsid w:val="006310DA"/>
    <w:rsid w:val="0063585C"/>
    <w:rsid w:val="00637316"/>
    <w:rsid w:val="006400C8"/>
    <w:rsid w:val="00644FAB"/>
    <w:rsid w:val="00645543"/>
    <w:rsid w:val="006455EC"/>
    <w:rsid w:val="00645F9A"/>
    <w:rsid w:val="00651BA5"/>
    <w:rsid w:val="006542BD"/>
    <w:rsid w:val="00657B1D"/>
    <w:rsid w:val="006624F2"/>
    <w:rsid w:val="00663B90"/>
    <w:rsid w:val="006643E9"/>
    <w:rsid w:val="0066660A"/>
    <w:rsid w:val="00666706"/>
    <w:rsid w:val="00671F4F"/>
    <w:rsid w:val="00674997"/>
    <w:rsid w:val="006764E3"/>
    <w:rsid w:val="00677339"/>
    <w:rsid w:val="00677A11"/>
    <w:rsid w:val="00681311"/>
    <w:rsid w:val="006876BF"/>
    <w:rsid w:val="00690DD3"/>
    <w:rsid w:val="0069398D"/>
    <w:rsid w:val="00694892"/>
    <w:rsid w:val="0069632F"/>
    <w:rsid w:val="006974CC"/>
    <w:rsid w:val="006A10E1"/>
    <w:rsid w:val="006A25D0"/>
    <w:rsid w:val="006B011F"/>
    <w:rsid w:val="006B2E0E"/>
    <w:rsid w:val="006B6FAE"/>
    <w:rsid w:val="006C12FE"/>
    <w:rsid w:val="006C159D"/>
    <w:rsid w:val="006C6AEE"/>
    <w:rsid w:val="006C6BD6"/>
    <w:rsid w:val="006C6FF1"/>
    <w:rsid w:val="006C755B"/>
    <w:rsid w:val="006D1D99"/>
    <w:rsid w:val="006D22F9"/>
    <w:rsid w:val="006D2BC3"/>
    <w:rsid w:val="006D2E2C"/>
    <w:rsid w:val="006D627A"/>
    <w:rsid w:val="006D7B34"/>
    <w:rsid w:val="006E1766"/>
    <w:rsid w:val="006F375B"/>
    <w:rsid w:val="006F391A"/>
    <w:rsid w:val="006F3F14"/>
    <w:rsid w:val="006F4E53"/>
    <w:rsid w:val="006F62D0"/>
    <w:rsid w:val="006F6C5A"/>
    <w:rsid w:val="006F7A8F"/>
    <w:rsid w:val="00702F86"/>
    <w:rsid w:val="00703C1A"/>
    <w:rsid w:val="00710A94"/>
    <w:rsid w:val="00711EF5"/>
    <w:rsid w:val="007123B0"/>
    <w:rsid w:val="0071316B"/>
    <w:rsid w:val="00714B8D"/>
    <w:rsid w:val="00715364"/>
    <w:rsid w:val="0071576E"/>
    <w:rsid w:val="007167DE"/>
    <w:rsid w:val="00720F69"/>
    <w:rsid w:val="00722F32"/>
    <w:rsid w:val="00725D91"/>
    <w:rsid w:val="00727946"/>
    <w:rsid w:val="007317B6"/>
    <w:rsid w:val="007320A0"/>
    <w:rsid w:val="00733D96"/>
    <w:rsid w:val="00735C4F"/>
    <w:rsid w:val="00735F83"/>
    <w:rsid w:val="0073661E"/>
    <w:rsid w:val="007405CC"/>
    <w:rsid w:val="007447C8"/>
    <w:rsid w:val="00744DA2"/>
    <w:rsid w:val="00745E71"/>
    <w:rsid w:val="007479C5"/>
    <w:rsid w:val="007509AA"/>
    <w:rsid w:val="00750A00"/>
    <w:rsid w:val="00750A9C"/>
    <w:rsid w:val="007511FA"/>
    <w:rsid w:val="007516E8"/>
    <w:rsid w:val="00751888"/>
    <w:rsid w:val="00754F3E"/>
    <w:rsid w:val="00755B75"/>
    <w:rsid w:val="00756B38"/>
    <w:rsid w:val="00761683"/>
    <w:rsid w:val="007616A8"/>
    <w:rsid w:val="00761719"/>
    <w:rsid w:val="00765214"/>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3DA5"/>
    <w:rsid w:val="007B4AC6"/>
    <w:rsid w:val="007B56F8"/>
    <w:rsid w:val="007B57E6"/>
    <w:rsid w:val="007C170E"/>
    <w:rsid w:val="007C5B5B"/>
    <w:rsid w:val="007D6F67"/>
    <w:rsid w:val="007E04B7"/>
    <w:rsid w:val="007E0C54"/>
    <w:rsid w:val="007E3F60"/>
    <w:rsid w:val="007E6180"/>
    <w:rsid w:val="007E65A2"/>
    <w:rsid w:val="007E73BC"/>
    <w:rsid w:val="007F3494"/>
    <w:rsid w:val="007F5247"/>
    <w:rsid w:val="00810F13"/>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2B36"/>
    <w:rsid w:val="00867F6A"/>
    <w:rsid w:val="00873C78"/>
    <w:rsid w:val="0087620F"/>
    <w:rsid w:val="008766B7"/>
    <w:rsid w:val="00883C1C"/>
    <w:rsid w:val="00890635"/>
    <w:rsid w:val="00893C10"/>
    <w:rsid w:val="00895A5D"/>
    <w:rsid w:val="00897917"/>
    <w:rsid w:val="008A0946"/>
    <w:rsid w:val="008A0D66"/>
    <w:rsid w:val="008A222C"/>
    <w:rsid w:val="008A2CD0"/>
    <w:rsid w:val="008A32CC"/>
    <w:rsid w:val="008A51E3"/>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831"/>
    <w:rsid w:val="00941978"/>
    <w:rsid w:val="00942044"/>
    <w:rsid w:val="00943318"/>
    <w:rsid w:val="0094391F"/>
    <w:rsid w:val="009443A7"/>
    <w:rsid w:val="0094449B"/>
    <w:rsid w:val="009512BB"/>
    <w:rsid w:val="00952FF4"/>
    <w:rsid w:val="009551A7"/>
    <w:rsid w:val="0095651C"/>
    <w:rsid w:val="00956BC5"/>
    <w:rsid w:val="009572BA"/>
    <w:rsid w:val="009574DD"/>
    <w:rsid w:val="009577BF"/>
    <w:rsid w:val="00964104"/>
    <w:rsid w:val="009642BA"/>
    <w:rsid w:val="00965122"/>
    <w:rsid w:val="0097147A"/>
    <w:rsid w:val="00972309"/>
    <w:rsid w:val="0097253C"/>
    <w:rsid w:val="0097264C"/>
    <w:rsid w:val="00972F20"/>
    <w:rsid w:val="0097306B"/>
    <w:rsid w:val="00973E52"/>
    <w:rsid w:val="00976650"/>
    <w:rsid w:val="00977D8E"/>
    <w:rsid w:val="00980218"/>
    <w:rsid w:val="00981967"/>
    <w:rsid w:val="00982884"/>
    <w:rsid w:val="00982D58"/>
    <w:rsid w:val="00984BE6"/>
    <w:rsid w:val="00984D02"/>
    <w:rsid w:val="009864A9"/>
    <w:rsid w:val="00990DAC"/>
    <w:rsid w:val="00991018"/>
    <w:rsid w:val="00992228"/>
    <w:rsid w:val="009928AE"/>
    <w:rsid w:val="00996435"/>
    <w:rsid w:val="0099738C"/>
    <w:rsid w:val="00997B1E"/>
    <w:rsid w:val="00997D8D"/>
    <w:rsid w:val="009A1C6B"/>
    <w:rsid w:val="009A3AC8"/>
    <w:rsid w:val="009A53D4"/>
    <w:rsid w:val="009A7ADE"/>
    <w:rsid w:val="009B28AB"/>
    <w:rsid w:val="009B39EC"/>
    <w:rsid w:val="009B4C63"/>
    <w:rsid w:val="009B57E5"/>
    <w:rsid w:val="009B7CE7"/>
    <w:rsid w:val="009B7D50"/>
    <w:rsid w:val="009C3841"/>
    <w:rsid w:val="009C4E74"/>
    <w:rsid w:val="009C503D"/>
    <w:rsid w:val="009C5959"/>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220F"/>
    <w:rsid w:val="00A14450"/>
    <w:rsid w:val="00A153BF"/>
    <w:rsid w:val="00A1788A"/>
    <w:rsid w:val="00A22924"/>
    <w:rsid w:val="00A2655D"/>
    <w:rsid w:val="00A27F42"/>
    <w:rsid w:val="00A30D3B"/>
    <w:rsid w:val="00A30FEB"/>
    <w:rsid w:val="00A368BB"/>
    <w:rsid w:val="00A40780"/>
    <w:rsid w:val="00A47172"/>
    <w:rsid w:val="00A475E5"/>
    <w:rsid w:val="00A52967"/>
    <w:rsid w:val="00A53CEF"/>
    <w:rsid w:val="00A55217"/>
    <w:rsid w:val="00A62085"/>
    <w:rsid w:val="00A63413"/>
    <w:rsid w:val="00A6462F"/>
    <w:rsid w:val="00A664DA"/>
    <w:rsid w:val="00A67F7E"/>
    <w:rsid w:val="00A740B6"/>
    <w:rsid w:val="00A7460D"/>
    <w:rsid w:val="00A76902"/>
    <w:rsid w:val="00A8043D"/>
    <w:rsid w:val="00A837A3"/>
    <w:rsid w:val="00A85458"/>
    <w:rsid w:val="00A857CE"/>
    <w:rsid w:val="00A90A6F"/>
    <w:rsid w:val="00A91356"/>
    <w:rsid w:val="00A947F8"/>
    <w:rsid w:val="00A95512"/>
    <w:rsid w:val="00A960FC"/>
    <w:rsid w:val="00AA10D7"/>
    <w:rsid w:val="00AA1D5C"/>
    <w:rsid w:val="00AB062C"/>
    <w:rsid w:val="00AB38BF"/>
    <w:rsid w:val="00AB4710"/>
    <w:rsid w:val="00AB7D57"/>
    <w:rsid w:val="00AC0217"/>
    <w:rsid w:val="00AC4179"/>
    <w:rsid w:val="00AC52EC"/>
    <w:rsid w:val="00AC6921"/>
    <w:rsid w:val="00AD3C46"/>
    <w:rsid w:val="00AD5A1B"/>
    <w:rsid w:val="00AD79F1"/>
    <w:rsid w:val="00AE3B11"/>
    <w:rsid w:val="00AE4A61"/>
    <w:rsid w:val="00AF0D92"/>
    <w:rsid w:val="00AF3D89"/>
    <w:rsid w:val="00AF591D"/>
    <w:rsid w:val="00B10BB6"/>
    <w:rsid w:val="00B167AA"/>
    <w:rsid w:val="00B17921"/>
    <w:rsid w:val="00B21901"/>
    <w:rsid w:val="00B255CE"/>
    <w:rsid w:val="00B25D79"/>
    <w:rsid w:val="00B3339F"/>
    <w:rsid w:val="00B343A5"/>
    <w:rsid w:val="00B41DCF"/>
    <w:rsid w:val="00B41F6B"/>
    <w:rsid w:val="00B42A7E"/>
    <w:rsid w:val="00B46C23"/>
    <w:rsid w:val="00B5214E"/>
    <w:rsid w:val="00B53593"/>
    <w:rsid w:val="00B55A8E"/>
    <w:rsid w:val="00B61E49"/>
    <w:rsid w:val="00B65E50"/>
    <w:rsid w:val="00B67910"/>
    <w:rsid w:val="00B7739C"/>
    <w:rsid w:val="00B77A43"/>
    <w:rsid w:val="00B8459D"/>
    <w:rsid w:val="00B84709"/>
    <w:rsid w:val="00B84820"/>
    <w:rsid w:val="00B906B3"/>
    <w:rsid w:val="00B906C7"/>
    <w:rsid w:val="00B90F70"/>
    <w:rsid w:val="00B91F22"/>
    <w:rsid w:val="00B955C2"/>
    <w:rsid w:val="00B96A40"/>
    <w:rsid w:val="00B96C4A"/>
    <w:rsid w:val="00B97159"/>
    <w:rsid w:val="00BA2678"/>
    <w:rsid w:val="00BA42C8"/>
    <w:rsid w:val="00BA730D"/>
    <w:rsid w:val="00BB57F7"/>
    <w:rsid w:val="00BB5EFC"/>
    <w:rsid w:val="00BB6ECB"/>
    <w:rsid w:val="00BB7607"/>
    <w:rsid w:val="00BB7F39"/>
    <w:rsid w:val="00BC0300"/>
    <w:rsid w:val="00BC06C5"/>
    <w:rsid w:val="00BC0CB5"/>
    <w:rsid w:val="00BC1FCB"/>
    <w:rsid w:val="00BC3A51"/>
    <w:rsid w:val="00BC51E2"/>
    <w:rsid w:val="00BC5B28"/>
    <w:rsid w:val="00BC7AB9"/>
    <w:rsid w:val="00BD6EB7"/>
    <w:rsid w:val="00BD7456"/>
    <w:rsid w:val="00BD76FA"/>
    <w:rsid w:val="00BE3AA7"/>
    <w:rsid w:val="00BF3539"/>
    <w:rsid w:val="00BF5327"/>
    <w:rsid w:val="00BF5C72"/>
    <w:rsid w:val="00BF7286"/>
    <w:rsid w:val="00C000CF"/>
    <w:rsid w:val="00C05630"/>
    <w:rsid w:val="00C06482"/>
    <w:rsid w:val="00C1306A"/>
    <w:rsid w:val="00C1402E"/>
    <w:rsid w:val="00C14460"/>
    <w:rsid w:val="00C2312D"/>
    <w:rsid w:val="00C23C06"/>
    <w:rsid w:val="00C279F6"/>
    <w:rsid w:val="00C47B01"/>
    <w:rsid w:val="00C5043D"/>
    <w:rsid w:val="00C507F2"/>
    <w:rsid w:val="00C53676"/>
    <w:rsid w:val="00C56359"/>
    <w:rsid w:val="00C57848"/>
    <w:rsid w:val="00C61BEC"/>
    <w:rsid w:val="00C634F1"/>
    <w:rsid w:val="00C64A11"/>
    <w:rsid w:val="00C70DCD"/>
    <w:rsid w:val="00C72FE8"/>
    <w:rsid w:val="00C73FC7"/>
    <w:rsid w:val="00C7438C"/>
    <w:rsid w:val="00C75344"/>
    <w:rsid w:val="00C805F8"/>
    <w:rsid w:val="00C83AF4"/>
    <w:rsid w:val="00C8702A"/>
    <w:rsid w:val="00C93468"/>
    <w:rsid w:val="00C95ACB"/>
    <w:rsid w:val="00C96340"/>
    <w:rsid w:val="00CA4588"/>
    <w:rsid w:val="00CB27D7"/>
    <w:rsid w:val="00CB3BC0"/>
    <w:rsid w:val="00CC033F"/>
    <w:rsid w:val="00CC28B0"/>
    <w:rsid w:val="00CC2C1E"/>
    <w:rsid w:val="00CC47CA"/>
    <w:rsid w:val="00CD0856"/>
    <w:rsid w:val="00CD1B66"/>
    <w:rsid w:val="00CD505B"/>
    <w:rsid w:val="00CE0AA9"/>
    <w:rsid w:val="00CE1173"/>
    <w:rsid w:val="00CE4D59"/>
    <w:rsid w:val="00CE7145"/>
    <w:rsid w:val="00CE7221"/>
    <w:rsid w:val="00CF07F6"/>
    <w:rsid w:val="00CF43D9"/>
    <w:rsid w:val="00D017E3"/>
    <w:rsid w:val="00D10B36"/>
    <w:rsid w:val="00D1265A"/>
    <w:rsid w:val="00D12816"/>
    <w:rsid w:val="00D140B3"/>
    <w:rsid w:val="00D16A53"/>
    <w:rsid w:val="00D2070C"/>
    <w:rsid w:val="00D212C2"/>
    <w:rsid w:val="00D256E9"/>
    <w:rsid w:val="00D26E52"/>
    <w:rsid w:val="00D30C53"/>
    <w:rsid w:val="00D30CA0"/>
    <w:rsid w:val="00D315F4"/>
    <w:rsid w:val="00D3718B"/>
    <w:rsid w:val="00D4034C"/>
    <w:rsid w:val="00D44ED8"/>
    <w:rsid w:val="00D46A0C"/>
    <w:rsid w:val="00D47374"/>
    <w:rsid w:val="00D52BF2"/>
    <w:rsid w:val="00D54571"/>
    <w:rsid w:val="00D550E1"/>
    <w:rsid w:val="00D5513F"/>
    <w:rsid w:val="00D63371"/>
    <w:rsid w:val="00D63EBA"/>
    <w:rsid w:val="00D646AD"/>
    <w:rsid w:val="00D64C3C"/>
    <w:rsid w:val="00D64C82"/>
    <w:rsid w:val="00D64DA8"/>
    <w:rsid w:val="00D654F5"/>
    <w:rsid w:val="00D662AF"/>
    <w:rsid w:val="00D67606"/>
    <w:rsid w:val="00D80CCF"/>
    <w:rsid w:val="00D81482"/>
    <w:rsid w:val="00D826E4"/>
    <w:rsid w:val="00D87609"/>
    <w:rsid w:val="00DA17D0"/>
    <w:rsid w:val="00DA4F15"/>
    <w:rsid w:val="00DB1332"/>
    <w:rsid w:val="00DB3AD9"/>
    <w:rsid w:val="00DB624B"/>
    <w:rsid w:val="00DC2F0C"/>
    <w:rsid w:val="00DC641F"/>
    <w:rsid w:val="00DC7CFC"/>
    <w:rsid w:val="00DE5C2A"/>
    <w:rsid w:val="00DF1F26"/>
    <w:rsid w:val="00DF2F5A"/>
    <w:rsid w:val="00DF3FF9"/>
    <w:rsid w:val="00DF4E74"/>
    <w:rsid w:val="00DF5C54"/>
    <w:rsid w:val="00DF68A9"/>
    <w:rsid w:val="00DF7CE7"/>
    <w:rsid w:val="00E00250"/>
    <w:rsid w:val="00E05A87"/>
    <w:rsid w:val="00E07395"/>
    <w:rsid w:val="00E07C42"/>
    <w:rsid w:val="00E110CA"/>
    <w:rsid w:val="00E1215F"/>
    <w:rsid w:val="00E12759"/>
    <w:rsid w:val="00E160DD"/>
    <w:rsid w:val="00E16211"/>
    <w:rsid w:val="00E1661C"/>
    <w:rsid w:val="00E20957"/>
    <w:rsid w:val="00E235D9"/>
    <w:rsid w:val="00E276F9"/>
    <w:rsid w:val="00E27A24"/>
    <w:rsid w:val="00E33BD0"/>
    <w:rsid w:val="00E33E36"/>
    <w:rsid w:val="00E34B4F"/>
    <w:rsid w:val="00E34E79"/>
    <w:rsid w:val="00E37A0F"/>
    <w:rsid w:val="00E37A73"/>
    <w:rsid w:val="00E427BD"/>
    <w:rsid w:val="00E43F5B"/>
    <w:rsid w:val="00E45538"/>
    <w:rsid w:val="00E475F9"/>
    <w:rsid w:val="00E51EC1"/>
    <w:rsid w:val="00E53EFA"/>
    <w:rsid w:val="00E55F3C"/>
    <w:rsid w:val="00E63451"/>
    <w:rsid w:val="00E64D3A"/>
    <w:rsid w:val="00E653E4"/>
    <w:rsid w:val="00E65BE2"/>
    <w:rsid w:val="00E65D6E"/>
    <w:rsid w:val="00E66928"/>
    <w:rsid w:val="00E66A13"/>
    <w:rsid w:val="00E72A0F"/>
    <w:rsid w:val="00E72CAA"/>
    <w:rsid w:val="00E7558E"/>
    <w:rsid w:val="00E83986"/>
    <w:rsid w:val="00E83B13"/>
    <w:rsid w:val="00E847D7"/>
    <w:rsid w:val="00E86671"/>
    <w:rsid w:val="00E86E67"/>
    <w:rsid w:val="00E90F8D"/>
    <w:rsid w:val="00E9205C"/>
    <w:rsid w:val="00E92D77"/>
    <w:rsid w:val="00E946E5"/>
    <w:rsid w:val="00E951BD"/>
    <w:rsid w:val="00EA209A"/>
    <w:rsid w:val="00EA301B"/>
    <w:rsid w:val="00EA3BE9"/>
    <w:rsid w:val="00EA6587"/>
    <w:rsid w:val="00EB2B88"/>
    <w:rsid w:val="00EB42F8"/>
    <w:rsid w:val="00EC1016"/>
    <w:rsid w:val="00EC1740"/>
    <w:rsid w:val="00EC1AF9"/>
    <w:rsid w:val="00EC3B75"/>
    <w:rsid w:val="00EC3ECC"/>
    <w:rsid w:val="00EC7A65"/>
    <w:rsid w:val="00ED05B5"/>
    <w:rsid w:val="00ED5994"/>
    <w:rsid w:val="00EE01A0"/>
    <w:rsid w:val="00EE0265"/>
    <w:rsid w:val="00EE46F7"/>
    <w:rsid w:val="00EF21F7"/>
    <w:rsid w:val="00EF57AE"/>
    <w:rsid w:val="00F01B18"/>
    <w:rsid w:val="00F03C3B"/>
    <w:rsid w:val="00F06E1C"/>
    <w:rsid w:val="00F109F3"/>
    <w:rsid w:val="00F12890"/>
    <w:rsid w:val="00F13250"/>
    <w:rsid w:val="00F142A8"/>
    <w:rsid w:val="00F159EB"/>
    <w:rsid w:val="00F167C1"/>
    <w:rsid w:val="00F245D8"/>
    <w:rsid w:val="00F2593B"/>
    <w:rsid w:val="00F2755C"/>
    <w:rsid w:val="00F3293C"/>
    <w:rsid w:val="00F3565B"/>
    <w:rsid w:val="00F374C6"/>
    <w:rsid w:val="00F40EF8"/>
    <w:rsid w:val="00F410DA"/>
    <w:rsid w:val="00F4226B"/>
    <w:rsid w:val="00F42408"/>
    <w:rsid w:val="00F42BCE"/>
    <w:rsid w:val="00F43A38"/>
    <w:rsid w:val="00F52B4D"/>
    <w:rsid w:val="00F530A7"/>
    <w:rsid w:val="00F54EB2"/>
    <w:rsid w:val="00F646D7"/>
    <w:rsid w:val="00F669A5"/>
    <w:rsid w:val="00F67E9C"/>
    <w:rsid w:val="00F7170E"/>
    <w:rsid w:val="00F82392"/>
    <w:rsid w:val="00F851AE"/>
    <w:rsid w:val="00F851D8"/>
    <w:rsid w:val="00F8644D"/>
    <w:rsid w:val="00F9119F"/>
    <w:rsid w:val="00F914EA"/>
    <w:rsid w:val="00F91A43"/>
    <w:rsid w:val="00F91B0F"/>
    <w:rsid w:val="00F9481D"/>
    <w:rsid w:val="00F97819"/>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E6E94"/>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15">
      <w:bodyDiv w:val="1"/>
      <w:marLeft w:val="0"/>
      <w:marRight w:val="0"/>
      <w:marTop w:val="0"/>
      <w:marBottom w:val="0"/>
      <w:divBdr>
        <w:top w:val="none" w:sz="0" w:space="0" w:color="auto"/>
        <w:left w:val="none" w:sz="0" w:space="0" w:color="auto"/>
        <w:bottom w:val="none" w:sz="0" w:space="0" w:color="auto"/>
        <w:right w:val="none" w:sz="0" w:space="0" w:color="auto"/>
      </w:divBdr>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922105721">
      <w:bodyDiv w:val="1"/>
      <w:marLeft w:val="0"/>
      <w:marRight w:val="0"/>
      <w:marTop w:val="0"/>
      <w:marBottom w:val="0"/>
      <w:divBdr>
        <w:top w:val="none" w:sz="0" w:space="0" w:color="auto"/>
        <w:left w:val="none" w:sz="0" w:space="0" w:color="auto"/>
        <w:bottom w:val="none" w:sz="0" w:space="0" w:color="auto"/>
        <w:right w:val="none" w:sz="0" w:space="0" w:color="auto"/>
      </w:divBdr>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714695200">
      <w:bodyDiv w:val="1"/>
      <w:marLeft w:val="0"/>
      <w:marRight w:val="0"/>
      <w:marTop w:val="0"/>
      <w:marBottom w:val="0"/>
      <w:divBdr>
        <w:top w:val="none" w:sz="0" w:space="0" w:color="auto"/>
        <w:left w:val="none" w:sz="0" w:space="0" w:color="auto"/>
        <w:bottom w:val="none" w:sz="0" w:space="0" w:color="auto"/>
        <w:right w:val="none" w:sz="0" w:space="0" w:color="auto"/>
      </w:divBdr>
    </w:div>
    <w:div w:id="1742092145">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 w:id="2084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TBZ\HF-Unterlagen\Semesterarbeiten\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4E3DEE32030F2A4D915AC4B8167683F4" ma:contentTypeVersion="13" ma:contentTypeDescription="Ein neues Dokument erstellen." ma:contentTypeScope="" ma:versionID="9148269fbbd14a965d3e9a7d96aa4873">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b52d709baf307a1ff0590a25fd09919f"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16807-2AD7-4BF8-86A8-FAB4E70AD855}">
  <ds:schemaRefs>
    <ds:schemaRef ds:uri="http://purl.org/dc/terms/"/>
    <ds:schemaRef ds:uri="http://schemas.microsoft.com/office/infopath/2007/PartnerControls"/>
    <ds:schemaRef ds:uri="http://www.w3.org/XML/1998/namespace"/>
    <ds:schemaRef ds:uri="http://schemas.microsoft.com/office/2006/documentManagement/types"/>
    <ds:schemaRef ds:uri="4d6dba1a-74a0-498c-b9d1-daa6413e7f40"/>
    <ds:schemaRef ds:uri="http://purl.org/dc/dcmitype/"/>
    <ds:schemaRef ds:uri="http://purl.org/dc/elements/1.1/"/>
    <ds:schemaRef ds:uri="http://schemas.microsoft.com/office/2006/metadata/properties"/>
    <ds:schemaRef ds:uri="3fc33eec-a9da-4b82-96ee-56215b05ee19"/>
    <ds:schemaRef ds:uri="http://schemas.openxmlformats.org/package/2006/metadata/core-properties"/>
    <ds:schemaRef ds:uri="9d0b7548-5b48-49a1-9e17-116e7e904f6f"/>
  </ds:schemaRefs>
</ds:datastoreItem>
</file>

<file path=customXml/itemProps2.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3.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4.xml><?xml version="1.0" encoding="utf-8"?>
<ds:datastoreItem xmlns:ds="http://schemas.openxmlformats.org/officeDocument/2006/customXml" ds:itemID="{58AE18EC-8990-477D-BCD8-21E933276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5</Pages>
  <Words>609</Words>
  <Characters>3843</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ITCNE Semesterarbeit Einreichungsformular</vt:lpstr>
      <vt:lpstr>Dipl. Informatiker/in HF                     Cloud-native Engineer</vt:lpstr>
    </vt:vector>
  </TitlesOfParts>
  <Company>Technische Berufsschule Zürich, Weiterbildung</Company>
  <LinksUpToDate>false</LinksUpToDate>
  <CharactersWithSpaces>4444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Dennis Buathong</cp:lastModifiedBy>
  <cp:revision>15</cp:revision>
  <cp:lastPrinted>2025-04-14T06:58:00Z</cp:lastPrinted>
  <dcterms:created xsi:type="dcterms:W3CDTF">2025-04-09T13:56:00Z</dcterms:created>
  <dcterms:modified xsi:type="dcterms:W3CDTF">2025-04-14T06:58:00Z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