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3748" w14:textId="77777777" w:rsidR="004F4B9E" w:rsidRDefault="004F4B9E" w:rsidP="004F4B9E">
      <w:pPr>
        <w:pStyle w:val="berschrift1"/>
        <w:numPr>
          <w:ilvl w:val="0"/>
          <w:numId w:val="0"/>
        </w:numPr>
      </w:pPr>
      <w:r w:rsidRPr="00A348CD">
        <w:t>Semesterarbeit</w:t>
      </w:r>
      <w:r>
        <w:t xml:space="preserve"> Einreichungsformular</w:t>
      </w:r>
      <w:r w:rsidRPr="00A348CD">
        <w:t xml:space="preserve"> / Kl</w:t>
      </w:r>
      <w:r>
        <w:t xml:space="preserve">asse </w:t>
      </w:r>
      <w:r w:rsidRPr="00A348CD">
        <w:t>ITCNE23</w:t>
      </w:r>
      <w:r>
        <w:t xml:space="preserve"> </w:t>
      </w:r>
    </w:p>
    <w:p w14:paraId="606D958D" w14:textId="77777777" w:rsidR="004F4B9E" w:rsidRDefault="004F4B9E" w:rsidP="004F4B9E">
      <w:pPr>
        <w:rPr>
          <w:rFonts w:eastAsia="Arial" w:cs="Arial"/>
        </w:rPr>
      </w:pPr>
      <w:r>
        <w:rPr>
          <w:rFonts w:eastAsia="Arial" w:cs="Arial"/>
        </w:rPr>
        <w:t xml:space="preserve">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 </w:t>
      </w:r>
    </w:p>
    <w:p w14:paraId="670F3E9A" w14:textId="77777777" w:rsidR="004F4B9E" w:rsidRDefault="004F4B9E" w:rsidP="004F4B9E">
      <w:pPr>
        <w:rPr>
          <w:rFonts w:eastAsia="Arial" w:cs="Arial"/>
        </w:rPr>
      </w:pPr>
    </w:p>
    <w:p w14:paraId="4EE187DD" w14:textId="77777777" w:rsidR="004F4B9E" w:rsidRPr="004F4B9E" w:rsidRDefault="004F4B9E" w:rsidP="004F4B9E">
      <w:pPr>
        <w:pStyle w:val="berschrift2"/>
        <w:numPr>
          <w:ilvl w:val="0"/>
          <w:numId w:val="0"/>
        </w:numPr>
      </w:pPr>
      <w:bookmarkStart w:id="0" w:name="_heading=h.2et92p0" w:colFirst="0" w:colLast="0"/>
      <w:bookmarkEnd w:id="0"/>
      <w:r w:rsidRPr="004F4B9E">
        <w:t xml:space="preserve">Name und Vorname des Studierenden </w:t>
      </w:r>
    </w:p>
    <w:p w14:paraId="7901B563" w14:textId="41169F65" w:rsidR="004F4B9E" w:rsidRPr="004F4B9E" w:rsidRDefault="00BA1F7D" w:rsidP="004F4B9E">
      <w:pPr>
        <w:rPr>
          <w:rFonts w:eastAsia="Arial" w:cs="Arial"/>
          <w:i/>
          <w:iCs/>
        </w:rPr>
      </w:pPr>
      <w:r>
        <w:rPr>
          <w:rFonts w:eastAsia="Arial" w:cs="Arial"/>
          <w:i/>
          <w:iCs/>
        </w:rPr>
        <w:t>Dennis Buathong</w:t>
      </w:r>
    </w:p>
    <w:p w14:paraId="51987CDE" w14:textId="77777777" w:rsidR="004F4B9E" w:rsidRPr="004F4B9E" w:rsidRDefault="004F4B9E" w:rsidP="004F4B9E">
      <w:pPr>
        <w:pStyle w:val="berschrift2"/>
        <w:numPr>
          <w:ilvl w:val="0"/>
          <w:numId w:val="0"/>
        </w:numPr>
      </w:pPr>
      <w:bookmarkStart w:id="1" w:name="_heading=h.tyjcwt" w:colFirst="0" w:colLast="0"/>
      <w:bookmarkEnd w:id="1"/>
      <w:r w:rsidRPr="004F4B9E">
        <w:t>Titel de</w:t>
      </w:r>
      <w:r>
        <w:t>r Semesterarbeit</w:t>
      </w:r>
    </w:p>
    <w:p w14:paraId="61FB2BAF" w14:textId="317CCE68" w:rsidR="004F4B9E" w:rsidRPr="004F4B9E" w:rsidRDefault="00BA1F7D" w:rsidP="004F4B9E">
      <w:pPr>
        <w:rPr>
          <w:rFonts w:eastAsia="Arial" w:cs="Arial"/>
          <w:i/>
          <w:iCs/>
        </w:rPr>
      </w:pPr>
      <w:r>
        <w:rPr>
          <w:rFonts w:eastAsia="Arial" w:cs="Arial"/>
          <w:i/>
          <w:iCs/>
        </w:rPr>
        <w:t>AZ-900 Zertifizierung inkl. Dokumentation des Werdeganges</w:t>
      </w:r>
    </w:p>
    <w:p w14:paraId="7BC7CD02" w14:textId="77777777" w:rsidR="004F4B9E" w:rsidRPr="004F4B9E" w:rsidRDefault="004F4B9E" w:rsidP="004F4B9E">
      <w:pPr>
        <w:pStyle w:val="berschrift2"/>
        <w:numPr>
          <w:ilvl w:val="0"/>
          <w:numId w:val="0"/>
        </w:numPr>
      </w:pPr>
      <w:r w:rsidRPr="004F4B9E">
        <w:t xml:space="preserve">Zu behandelnde Themenfelder / Module (bitte ankreuzen) </w:t>
      </w:r>
    </w:p>
    <w:p w14:paraId="3B10D045"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ellenraster"/>
        <w:tblW w:w="0" w:type="auto"/>
        <w:tblLook w:val="04A0" w:firstRow="1" w:lastRow="0" w:firstColumn="1" w:lastColumn="0" w:noHBand="0" w:noVBand="1"/>
      </w:tblPr>
      <w:tblGrid>
        <w:gridCol w:w="1316"/>
        <w:gridCol w:w="6580"/>
        <w:gridCol w:w="1316"/>
      </w:tblGrid>
      <w:tr w:rsidR="004F4B9E" w14:paraId="33691121" w14:textId="77777777" w:rsidTr="00FC2701">
        <w:tc>
          <w:tcPr>
            <w:tcW w:w="1316" w:type="dxa"/>
          </w:tcPr>
          <w:p w14:paraId="0F12BB5D" w14:textId="77777777" w:rsidR="004F4B9E" w:rsidRPr="004F4B9E" w:rsidRDefault="004F4B9E" w:rsidP="004F4B9E">
            <w:pPr>
              <w:jc w:val="center"/>
              <w:rPr>
                <w:b/>
                <w:bCs/>
              </w:rPr>
            </w:pPr>
            <w:r w:rsidRPr="004F4B9E">
              <w:rPr>
                <w:b/>
                <w:bCs/>
              </w:rPr>
              <w:t>Pkt.</w:t>
            </w:r>
          </w:p>
        </w:tc>
        <w:tc>
          <w:tcPr>
            <w:tcW w:w="6580" w:type="dxa"/>
          </w:tcPr>
          <w:p w14:paraId="5CAA9F86" w14:textId="77777777" w:rsidR="004F4B9E" w:rsidRPr="004F4B9E" w:rsidRDefault="004F4B9E" w:rsidP="004F4B9E">
            <w:pPr>
              <w:rPr>
                <w:b/>
                <w:bCs/>
              </w:rPr>
            </w:pPr>
            <w:r w:rsidRPr="004F4B9E">
              <w:rPr>
                <w:b/>
                <w:bCs/>
              </w:rPr>
              <w:t>Themenfeld / Modul</w:t>
            </w:r>
          </w:p>
        </w:tc>
        <w:tc>
          <w:tcPr>
            <w:tcW w:w="1316" w:type="dxa"/>
          </w:tcPr>
          <w:p w14:paraId="18B6AF20" w14:textId="77777777" w:rsidR="004F4B9E" w:rsidRPr="004F4B9E" w:rsidRDefault="004F4B9E" w:rsidP="004F4B9E">
            <w:pPr>
              <w:jc w:val="center"/>
              <w:rPr>
                <w:b/>
                <w:bCs/>
              </w:rPr>
            </w:pPr>
          </w:p>
        </w:tc>
      </w:tr>
      <w:tr w:rsidR="004F4B9E" w14:paraId="49799C21" w14:textId="77777777" w:rsidTr="00FC2701">
        <w:tc>
          <w:tcPr>
            <w:tcW w:w="1316" w:type="dxa"/>
          </w:tcPr>
          <w:p w14:paraId="60C2E2CC" w14:textId="77777777" w:rsidR="004F4B9E" w:rsidRPr="004F4B9E" w:rsidRDefault="004F4B9E" w:rsidP="00B7739C">
            <w:pPr>
              <w:pStyle w:val="Listenabsatz"/>
              <w:numPr>
                <w:ilvl w:val="0"/>
                <w:numId w:val="4"/>
              </w:numPr>
              <w:spacing w:line="240" w:lineRule="auto"/>
              <w:ind w:left="113" w:firstLine="0"/>
            </w:pPr>
          </w:p>
        </w:tc>
        <w:tc>
          <w:tcPr>
            <w:tcW w:w="6580" w:type="dxa"/>
          </w:tcPr>
          <w:p w14:paraId="2F8394B6" w14:textId="77777777" w:rsidR="004F4B9E" w:rsidRDefault="004F4B9E" w:rsidP="004F4B9E">
            <w:r>
              <w:t>Projektmanagement</w:t>
            </w:r>
          </w:p>
        </w:tc>
        <w:tc>
          <w:tcPr>
            <w:tcW w:w="1316" w:type="dxa"/>
          </w:tcPr>
          <w:p w14:paraId="65ECD378" w14:textId="77777777" w:rsidR="004F4B9E" w:rsidRDefault="00FB4B2F" w:rsidP="004F4B9E">
            <w:pPr>
              <w:jc w:val="center"/>
            </w:pPr>
            <w:sdt>
              <w:sdtPr>
                <w:tag w:val="goog_rdk_0"/>
                <w:id w:val="-1562862387"/>
              </w:sdtPr>
              <w:sdtEndPr/>
              <w:sdtContent>
                <w:r w:rsidR="003631A9">
                  <w:t>Pflicht</w:t>
                </w:r>
              </w:sdtContent>
            </w:sdt>
          </w:p>
        </w:tc>
      </w:tr>
      <w:tr w:rsidR="004F4B9E" w14:paraId="1EB76B7B" w14:textId="77777777" w:rsidTr="00FC2701">
        <w:tc>
          <w:tcPr>
            <w:tcW w:w="1316" w:type="dxa"/>
          </w:tcPr>
          <w:p w14:paraId="5967694A" w14:textId="77777777" w:rsidR="004F4B9E" w:rsidRPr="004F4B9E" w:rsidRDefault="004F4B9E" w:rsidP="00B7739C">
            <w:pPr>
              <w:pStyle w:val="Listenabsatz"/>
              <w:numPr>
                <w:ilvl w:val="0"/>
                <w:numId w:val="4"/>
              </w:numPr>
              <w:spacing w:line="240" w:lineRule="auto"/>
              <w:ind w:left="113" w:firstLine="0"/>
            </w:pPr>
          </w:p>
        </w:tc>
        <w:tc>
          <w:tcPr>
            <w:tcW w:w="6580" w:type="dxa"/>
          </w:tcPr>
          <w:p w14:paraId="6F3F2AC6" w14:textId="77777777" w:rsidR="004F4B9E" w:rsidRDefault="004F4B9E" w:rsidP="004F4B9E">
            <w:r>
              <w:t>Netzwerktechnik / Netzwerkarchitektur</w:t>
            </w:r>
          </w:p>
        </w:tc>
        <w:tc>
          <w:tcPr>
            <w:tcW w:w="1316" w:type="dxa"/>
          </w:tcPr>
          <w:p w14:paraId="6558E789" w14:textId="77777777" w:rsidR="004F4B9E" w:rsidRDefault="00FB4B2F" w:rsidP="004F4B9E">
            <w:pPr>
              <w:jc w:val="center"/>
              <w:rPr>
                <w:rFonts w:ascii="Segoe UI Symbol" w:eastAsia="Arial Unicode MS" w:hAnsi="Segoe UI Symbol" w:cs="Segoe UI Symbol"/>
                <w:sz w:val="28"/>
                <w:szCs w:val="28"/>
              </w:rPr>
            </w:pPr>
            <w:sdt>
              <w:sdtPr>
                <w:tag w:val="goog_rdk_0"/>
                <w:id w:val="2011167688"/>
              </w:sdtPr>
              <w:sdtEndPr/>
              <w:sdtContent>
                <w:r w:rsidR="00AB062C">
                  <w:rPr>
                    <w:rFonts w:ascii="Segoe UI Symbol" w:eastAsia="Arial Unicode MS" w:hAnsi="Segoe UI Symbol" w:cs="Segoe UI Symbol"/>
                    <w:sz w:val="28"/>
                    <w:szCs w:val="28"/>
                  </w:rPr>
                  <w:t>☐</w:t>
                </w:r>
              </w:sdtContent>
            </w:sdt>
          </w:p>
        </w:tc>
      </w:tr>
      <w:tr w:rsidR="004F4B9E" w14:paraId="202A1A08" w14:textId="77777777" w:rsidTr="00FC2701">
        <w:tc>
          <w:tcPr>
            <w:tcW w:w="1316" w:type="dxa"/>
          </w:tcPr>
          <w:p w14:paraId="7DA3190F" w14:textId="77777777" w:rsidR="004F4B9E" w:rsidRPr="004F4B9E" w:rsidRDefault="004F4B9E" w:rsidP="00B7739C">
            <w:pPr>
              <w:pStyle w:val="Listenabsatz"/>
              <w:numPr>
                <w:ilvl w:val="0"/>
                <w:numId w:val="4"/>
              </w:numPr>
              <w:spacing w:line="240" w:lineRule="auto"/>
              <w:ind w:left="113" w:firstLine="0"/>
            </w:pPr>
          </w:p>
        </w:tc>
        <w:tc>
          <w:tcPr>
            <w:tcW w:w="6580" w:type="dxa"/>
          </w:tcPr>
          <w:p w14:paraId="75054A4F" w14:textId="77777777" w:rsidR="004F4B9E" w:rsidRDefault="00AB062C" w:rsidP="004F4B9E">
            <w:r>
              <w:t>AWS Einstieg</w:t>
            </w:r>
          </w:p>
        </w:tc>
        <w:tc>
          <w:tcPr>
            <w:tcW w:w="1316" w:type="dxa"/>
          </w:tcPr>
          <w:p w14:paraId="6700AE42" w14:textId="77777777" w:rsidR="004F4B9E" w:rsidRDefault="00FB4B2F" w:rsidP="004F4B9E">
            <w:pPr>
              <w:jc w:val="center"/>
              <w:rPr>
                <w:rFonts w:ascii="Segoe UI Symbol" w:eastAsia="Arial Unicode MS" w:hAnsi="Segoe UI Symbol" w:cs="Segoe UI Symbol"/>
                <w:sz w:val="28"/>
                <w:szCs w:val="28"/>
              </w:rPr>
            </w:pPr>
            <w:sdt>
              <w:sdtPr>
                <w:tag w:val="goog_rdk_0"/>
                <w:id w:val="838116156"/>
              </w:sdtPr>
              <w:sdtEndPr/>
              <w:sdtContent>
                <w:r w:rsidR="00AB062C">
                  <w:rPr>
                    <w:rFonts w:ascii="Segoe UI Symbol" w:eastAsia="Arial Unicode MS" w:hAnsi="Segoe UI Symbol" w:cs="Segoe UI Symbol"/>
                    <w:sz w:val="28"/>
                    <w:szCs w:val="28"/>
                  </w:rPr>
                  <w:t>☐</w:t>
                </w:r>
              </w:sdtContent>
            </w:sdt>
          </w:p>
        </w:tc>
      </w:tr>
      <w:tr w:rsidR="00AB062C" w14:paraId="72BA8183" w14:textId="77777777" w:rsidTr="00FC2701">
        <w:tc>
          <w:tcPr>
            <w:tcW w:w="1316" w:type="dxa"/>
          </w:tcPr>
          <w:p w14:paraId="0A3568A5" w14:textId="77777777" w:rsidR="00AB062C" w:rsidRPr="004F4B9E" w:rsidRDefault="00AB062C" w:rsidP="00B7739C">
            <w:pPr>
              <w:pStyle w:val="Listenabsatz"/>
              <w:numPr>
                <w:ilvl w:val="0"/>
                <w:numId w:val="4"/>
              </w:numPr>
              <w:spacing w:line="240" w:lineRule="auto"/>
              <w:ind w:left="113" w:firstLine="0"/>
            </w:pPr>
          </w:p>
        </w:tc>
        <w:tc>
          <w:tcPr>
            <w:tcW w:w="6580" w:type="dxa"/>
          </w:tcPr>
          <w:p w14:paraId="3DFC3D36" w14:textId="77777777" w:rsidR="00AB062C" w:rsidRDefault="00AB062C" w:rsidP="004F4B9E">
            <w:r>
              <w:t>Infrastructure as Code</w:t>
            </w:r>
          </w:p>
        </w:tc>
        <w:tc>
          <w:tcPr>
            <w:tcW w:w="1316" w:type="dxa"/>
          </w:tcPr>
          <w:p w14:paraId="10C50E19" w14:textId="77777777" w:rsidR="00AB062C" w:rsidRDefault="00FB4B2F" w:rsidP="004F4B9E">
            <w:pPr>
              <w:jc w:val="center"/>
              <w:rPr>
                <w:rFonts w:ascii="Segoe UI Symbol" w:eastAsia="Arial Unicode MS" w:hAnsi="Segoe UI Symbol" w:cs="Segoe UI Symbol"/>
                <w:sz w:val="28"/>
                <w:szCs w:val="28"/>
              </w:rPr>
            </w:pPr>
            <w:sdt>
              <w:sdtPr>
                <w:tag w:val="goog_rdk_0"/>
                <w:id w:val="-581679264"/>
              </w:sdtPr>
              <w:sdtEndPr/>
              <w:sdtContent>
                <w:r w:rsidR="00AB062C">
                  <w:rPr>
                    <w:rFonts w:ascii="Segoe UI Symbol" w:eastAsia="Arial Unicode MS" w:hAnsi="Segoe UI Symbol" w:cs="Segoe UI Symbol"/>
                    <w:sz w:val="28"/>
                    <w:szCs w:val="28"/>
                  </w:rPr>
                  <w:t>☐</w:t>
                </w:r>
              </w:sdtContent>
            </w:sdt>
          </w:p>
        </w:tc>
      </w:tr>
      <w:tr w:rsidR="00AB062C" w14:paraId="29E31FA1" w14:textId="77777777" w:rsidTr="00FC2701">
        <w:tc>
          <w:tcPr>
            <w:tcW w:w="1316" w:type="dxa"/>
          </w:tcPr>
          <w:p w14:paraId="780773C6" w14:textId="77777777" w:rsidR="00AB062C" w:rsidRPr="004F4B9E" w:rsidRDefault="00AB062C" w:rsidP="00B7739C">
            <w:pPr>
              <w:pStyle w:val="Listenabsatz"/>
              <w:numPr>
                <w:ilvl w:val="0"/>
                <w:numId w:val="4"/>
              </w:numPr>
              <w:spacing w:line="240" w:lineRule="auto"/>
              <w:ind w:left="113" w:firstLine="0"/>
            </w:pPr>
          </w:p>
        </w:tc>
        <w:tc>
          <w:tcPr>
            <w:tcW w:w="6580" w:type="dxa"/>
          </w:tcPr>
          <w:p w14:paraId="50F1766E" w14:textId="77777777" w:rsidR="00AB062C" w:rsidRDefault="00AB062C" w:rsidP="004F4B9E">
            <w:r>
              <w:t>Führung / Kommunikation / Persönlichkeitsentwicklung</w:t>
            </w:r>
          </w:p>
        </w:tc>
        <w:tc>
          <w:tcPr>
            <w:tcW w:w="1316" w:type="dxa"/>
          </w:tcPr>
          <w:p w14:paraId="5A592B68" w14:textId="77777777" w:rsidR="00AB062C" w:rsidRDefault="00FB4B2F" w:rsidP="004F4B9E">
            <w:pPr>
              <w:jc w:val="center"/>
              <w:rPr>
                <w:rFonts w:ascii="Segoe UI Symbol" w:eastAsia="Arial Unicode MS" w:hAnsi="Segoe UI Symbol" w:cs="Segoe UI Symbol"/>
                <w:sz w:val="28"/>
                <w:szCs w:val="28"/>
              </w:rPr>
            </w:pPr>
            <w:sdt>
              <w:sdtPr>
                <w:tag w:val="goog_rdk_0"/>
                <w:id w:val="-567813193"/>
              </w:sdtPr>
              <w:sdtEndPr/>
              <w:sdtContent>
                <w:r w:rsidR="00AB062C">
                  <w:rPr>
                    <w:rFonts w:ascii="Segoe UI Symbol" w:eastAsia="Arial Unicode MS" w:hAnsi="Segoe UI Symbol" w:cs="Segoe UI Symbol"/>
                    <w:sz w:val="28"/>
                    <w:szCs w:val="28"/>
                  </w:rPr>
                  <w:t>☐</w:t>
                </w:r>
              </w:sdtContent>
            </w:sdt>
          </w:p>
        </w:tc>
      </w:tr>
      <w:tr w:rsidR="00AB062C" w14:paraId="19943045" w14:textId="77777777" w:rsidTr="00FC2701">
        <w:tc>
          <w:tcPr>
            <w:tcW w:w="1316" w:type="dxa"/>
          </w:tcPr>
          <w:p w14:paraId="09413E15" w14:textId="77777777" w:rsidR="00AB062C" w:rsidRPr="004F4B9E" w:rsidRDefault="00AB062C" w:rsidP="00B7739C">
            <w:pPr>
              <w:pStyle w:val="Listenabsatz"/>
              <w:numPr>
                <w:ilvl w:val="0"/>
                <w:numId w:val="4"/>
              </w:numPr>
              <w:spacing w:line="240" w:lineRule="auto"/>
              <w:ind w:left="113" w:firstLine="0"/>
            </w:pPr>
          </w:p>
        </w:tc>
        <w:tc>
          <w:tcPr>
            <w:tcW w:w="6580" w:type="dxa"/>
          </w:tcPr>
          <w:p w14:paraId="26F74FE5" w14:textId="77777777" w:rsidR="00AB062C" w:rsidRDefault="00AB062C" w:rsidP="004F4B9E">
            <w:r>
              <w:t>Azure Cloud</w:t>
            </w:r>
          </w:p>
        </w:tc>
        <w:tc>
          <w:tcPr>
            <w:tcW w:w="1316" w:type="dxa"/>
          </w:tcPr>
          <w:p w14:paraId="78C0DABB" w14:textId="390A9C76" w:rsidR="00AB062C" w:rsidRDefault="00FB4B2F" w:rsidP="004F4B9E">
            <w:pPr>
              <w:jc w:val="center"/>
              <w:rPr>
                <w:rFonts w:ascii="Segoe UI Symbol" w:eastAsia="Arial Unicode MS" w:hAnsi="Segoe UI Symbol" w:cs="Segoe UI Symbol"/>
                <w:sz w:val="28"/>
                <w:szCs w:val="28"/>
              </w:rPr>
            </w:pPr>
            <w:sdt>
              <w:sdtPr>
                <w:tag w:val="goog_rdk_0"/>
                <w:id w:val="1168446092"/>
              </w:sdtPr>
              <w:sdtEndPr/>
              <w:sdtContent>
                <w:r w:rsidR="00433C80">
                  <w:t>X</w:t>
                </w:r>
              </w:sdtContent>
            </w:sdt>
          </w:p>
        </w:tc>
      </w:tr>
      <w:tr w:rsidR="00AB062C" w14:paraId="516C82EF" w14:textId="77777777" w:rsidTr="00FC2701">
        <w:tc>
          <w:tcPr>
            <w:tcW w:w="1316" w:type="dxa"/>
          </w:tcPr>
          <w:p w14:paraId="650C961D" w14:textId="77777777" w:rsidR="00AB062C" w:rsidRPr="004F4B9E" w:rsidRDefault="00AB062C" w:rsidP="00B7739C">
            <w:pPr>
              <w:pStyle w:val="Listenabsatz"/>
              <w:numPr>
                <w:ilvl w:val="0"/>
                <w:numId w:val="4"/>
              </w:numPr>
              <w:spacing w:line="240" w:lineRule="auto"/>
              <w:ind w:left="113" w:firstLine="0"/>
            </w:pPr>
          </w:p>
        </w:tc>
        <w:tc>
          <w:tcPr>
            <w:tcW w:w="6580" w:type="dxa"/>
          </w:tcPr>
          <w:p w14:paraId="2EE7C894" w14:textId="77777777" w:rsidR="00AB062C" w:rsidRPr="007C026E" w:rsidRDefault="00AB062C" w:rsidP="004F4B9E">
            <w:pPr>
              <w:rPr>
                <w:lang w:val="fr-CH"/>
              </w:rPr>
            </w:pPr>
            <w:r w:rsidRPr="007C026E">
              <w:rPr>
                <w:lang w:val="fr-CH"/>
              </w:rPr>
              <w:t>Private Cloud (z.B. MAAS.io)</w:t>
            </w:r>
          </w:p>
        </w:tc>
        <w:tc>
          <w:tcPr>
            <w:tcW w:w="1316" w:type="dxa"/>
          </w:tcPr>
          <w:p w14:paraId="0D069AC7" w14:textId="77777777" w:rsidR="00AB062C" w:rsidRDefault="00FB4B2F" w:rsidP="004F4B9E">
            <w:pPr>
              <w:jc w:val="center"/>
              <w:rPr>
                <w:rFonts w:ascii="Segoe UI Symbol" w:eastAsia="Arial Unicode MS" w:hAnsi="Segoe UI Symbol" w:cs="Segoe UI Symbol"/>
                <w:sz w:val="28"/>
                <w:szCs w:val="28"/>
              </w:rPr>
            </w:pPr>
            <w:sdt>
              <w:sdtPr>
                <w:tag w:val="goog_rdk_0"/>
                <w:id w:val="270132453"/>
              </w:sdtPr>
              <w:sdtEndPr/>
              <w:sdtContent>
                <w:r w:rsidR="00AB062C">
                  <w:rPr>
                    <w:rFonts w:ascii="Segoe UI Symbol" w:eastAsia="Arial Unicode MS" w:hAnsi="Segoe UI Symbol" w:cs="Segoe UI Symbol"/>
                    <w:sz w:val="28"/>
                    <w:szCs w:val="28"/>
                  </w:rPr>
                  <w:t>☐</w:t>
                </w:r>
              </w:sdtContent>
            </w:sdt>
          </w:p>
        </w:tc>
      </w:tr>
      <w:tr w:rsidR="00AB062C" w14:paraId="6CCFB382" w14:textId="77777777" w:rsidTr="00FC2701">
        <w:tc>
          <w:tcPr>
            <w:tcW w:w="1316" w:type="dxa"/>
          </w:tcPr>
          <w:p w14:paraId="4AE7DEF8" w14:textId="77777777" w:rsidR="00AB062C" w:rsidRPr="004F4B9E" w:rsidRDefault="00AB062C" w:rsidP="00B7739C">
            <w:pPr>
              <w:pStyle w:val="Listenabsatz"/>
              <w:numPr>
                <w:ilvl w:val="0"/>
                <w:numId w:val="4"/>
              </w:numPr>
              <w:spacing w:line="240" w:lineRule="auto"/>
              <w:ind w:left="113" w:firstLine="0"/>
            </w:pPr>
          </w:p>
        </w:tc>
        <w:tc>
          <w:tcPr>
            <w:tcW w:w="6580" w:type="dxa"/>
          </w:tcPr>
          <w:p w14:paraId="3C61A942" w14:textId="77777777" w:rsidR="00AB062C" w:rsidRDefault="00AB062C" w:rsidP="004F4B9E"/>
        </w:tc>
        <w:tc>
          <w:tcPr>
            <w:tcW w:w="1316" w:type="dxa"/>
          </w:tcPr>
          <w:p w14:paraId="09A728AA" w14:textId="77777777" w:rsidR="00AB062C" w:rsidRDefault="00FB4B2F" w:rsidP="004F4B9E">
            <w:pPr>
              <w:jc w:val="center"/>
              <w:rPr>
                <w:rFonts w:ascii="Segoe UI Symbol" w:eastAsia="Arial Unicode MS" w:hAnsi="Segoe UI Symbol" w:cs="Segoe UI Symbol"/>
                <w:sz w:val="28"/>
                <w:szCs w:val="28"/>
              </w:rPr>
            </w:pPr>
            <w:sdt>
              <w:sdtPr>
                <w:tag w:val="goog_rdk_0"/>
                <w:id w:val="499474967"/>
              </w:sdtPr>
              <w:sdtEndPr/>
              <w:sdtContent>
                <w:r w:rsidR="00AB062C">
                  <w:rPr>
                    <w:rFonts w:ascii="Segoe UI Symbol" w:eastAsia="Arial Unicode MS" w:hAnsi="Segoe UI Symbol" w:cs="Segoe UI Symbol"/>
                    <w:sz w:val="28"/>
                    <w:szCs w:val="28"/>
                  </w:rPr>
                  <w:t>☐</w:t>
                </w:r>
              </w:sdtContent>
            </w:sdt>
          </w:p>
        </w:tc>
      </w:tr>
      <w:tr w:rsidR="00AB062C" w14:paraId="432858F5" w14:textId="77777777" w:rsidTr="00FC2701">
        <w:tc>
          <w:tcPr>
            <w:tcW w:w="1316" w:type="dxa"/>
          </w:tcPr>
          <w:p w14:paraId="77267371" w14:textId="77777777" w:rsidR="00AB062C" w:rsidRPr="004F4B9E" w:rsidRDefault="00AB062C" w:rsidP="00B7739C">
            <w:pPr>
              <w:pStyle w:val="Listenabsatz"/>
              <w:numPr>
                <w:ilvl w:val="0"/>
                <w:numId w:val="4"/>
              </w:numPr>
              <w:spacing w:line="240" w:lineRule="auto"/>
              <w:ind w:left="113" w:firstLine="0"/>
            </w:pPr>
          </w:p>
        </w:tc>
        <w:tc>
          <w:tcPr>
            <w:tcW w:w="6580" w:type="dxa"/>
          </w:tcPr>
          <w:p w14:paraId="1927A193" w14:textId="77777777" w:rsidR="00AB062C" w:rsidRDefault="00AB062C" w:rsidP="004F4B9E"/>
        </w:tc>
        <w:tc>
          <w:tcPr>
            <w:tcW w:w="1316" w:type="dxa"/>
          </w:tcPr>
          <w:p w14:paraId="206E510E" w14:textId="77777777" w:rsidR="00AB062C" w:rsidRDefault="00FB4B2F" w:rsidP="004F4B9E">
            <w:pPr>
              <w:jc w:val="center"/>
              <w:rPr>
                <w:rFonts w:ascii="Segoe UI Symbol" w:eastAsia="Arial Unicode MS" w:hAnsi="Segoe UI Symbol" w:cs="Segoe UI Symbol"/>
                <w:sz w:val="28"/>
                <w:szCs w:val="28"/>
              </w:rPr>
            </w:pPr>
            <w:sdt>
              <w:sdtPr>
                <w:tag w:val="goog_rdk_0"/>
                <w:id w:val="-799768398"/>
              </w:sdtPr>
              <w:sdtEndPr/>
              <w:sdtContent>
                <w:r w:rsidR="00AB062C">
                  <w:rPr>
                    <w:rFonts w:ascii="Segoe UI Symbol" w:eastAsia="Arial Unicode MS" w:hAnsi="Segoe UI Symbol" w:cs="Segoe UI Symbol"/>
                    <w:sz w:val="28"/>
                    <w:szCs w:val="28"/>
                  </w:rPr>
                  <w:t>☐</w:t>
                </w:r>
              </w:sdtContent>
            </w:sdt>
          </w:p>
        </w:tc>
      </w:tr>
    </w:tbl>
    <w:p w14:paraId="7DE984CB"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02985F21"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2A862060" w14:textId="77777777" w:rsidR="004F4B9E" w:rsidRDefault="004F4B9E" w:rsidP="004F4B9E">
      <w:pPr>
        <w:spacing w:after="160" w:line="259" w:lineRule="auto"/>
        <w:rPr>
          <w:rFonts w:eastAsia="Arial" w:cs="Arial"/>
        </w:rPr>
      </w:pPr>
      <w:r>
        <w:br w:type="page"/>
      </w:r>
    </w:p>
    <w:p w14:paraId="7694BCDE"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berschrift2Zchn"/>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431E981E" w14:textId="77777777" w:rsidR="004F4B9E" w:rsidRDefault="004F4B9E" w:rsidP="00AB062C">
      <w:pPr>
        <w:pStyle w:val="berschrift3"/>
        <w:numPr>
          <w:ilvl w:val="0"/>
          <w:numId w:val="0"/>
        </w:numPr>
        <w:rPr>
          <w:rFonts w:eastAsia="Arial"/>
        </w:rPr>
      </w:pPr>
      <w:bookmarkStart w:id="3" w:name="_heading=h.i177p7yw17dg" w:colFirst="0" w:colLast="0"/>
      <w:bookmarkEnd w:id="3"/>
      <w:r w:rsidRPr="00FD01CA">
        <w:rPr>
          <w:rFonts w:eastAsia="Arial"/>
        </w:rPr>
        <w:t>Problemstellung</w:t>
      </w:r>
    </w:p>
    <w:p w14:paraId="07BEA054" w14:textId="6BEAE132" w:rsidR="00AB062C" w:rsidRPr="00AB062C" w:rsidRDefault="00BA1F7D" w:rsidP="004F4B9E">
      <w:pPr>
        <w:keepNext/>
        <w:pBdr>
          <w:top w:val="nil"/>
          <w:left w:val="nil"/>
          <w:bottom w:val="nil"/>
          <w:right w:val="nil"/>
          <w:between w:val="nil"/>
        </w:pBdr>
        <w:spacing w:before="200"/>
        <w:rPr>
          <w:rFonts w:eastAsia="Arial" w:cs="Arial"/>
          <w:bCs/>
          <w:i/>
          <w:iCs/>
        </w:rPr>
      </w:pPr>
      <w:r>
        <w:rPr>
          <w:rFonts w:eastAsia="Arial" w:cs="Arial"/>
          <w:bCs/>
          <w:i/>
          <w:iCs/>
        </w:rPr>
        <w:t xml:space="preserve">Die AZ-900 Zertifizierung soll am Ende der Semesterarbeit erfolgreich abgeschlossen sein. Der </w:t>
      </w:r>
      <w:r w:rsidR="00EC0167">
        <w:rPr>
          <w:rFonts w:eastAsia="Arial" w:cs="Arial"/>
          <w:bCs/>
          <w:i/>
          <w:iCs/>
        </w:rPr>
        <w:t>Weg</w:t>
      </w:r>
      <w:r>
        <w:rPr>
          <w:rFonts w:eastAsia="Arial" w:cs="Arial"/>
          <w:bCs/>
          <w:i/>
          <w:iCs/>
        </w:rPr>
        <w:t xml:space="preserve"> dahin muss sauber und detailliert dokumentiert sein. Die Dokumentation soll in Form eines Tagebuchs und nicht als Technische Anleitung gestaltet werden.</w:t>
      </w:r>
    </w:p>
    <w:p w14:paraId="3719596F" w14:textId="77777777" w:rsidR="004F4B9E" w:rsidRDefault="004F4B9E" w:rsidP="00AB062C">
      <w:pPr>
        <w:pStyle w:val="berschrift3"/>
        <w:numPr>
          <w:ilvl w:val="0"/>
          <w:numId w:val="0"/>
        </w:numPr>
        <w:rPr>
          <w:rFonts w:eastAsia="Arial"/>
        </w:rPr>
      </w:pPr>
      <w:r w:rsidRPr="00843DDC">
        <w:rPr>
          <w:rFonts w:eastAsia="Arial"/>
        </w:rPr>
        <w:t>Ziele</w:t>
      </w:r>
    </w:p>
    <w:p w14:paraId="33C1E178" w14:textId="48882F67" w:rsidR="00AB062C" w:rsidRDefault="00BA1F7D"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Absolvieren und Bestehen der Zertifizierung</w:t>
      </w:r>
    </w:p>
    <w:p w14:paraId="4BD4F849" w14:textId="153D5583" w:rsidR="00BA1F7D" w:rsidRDefault="00BA1F7D"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Umfassende Dokumentation als Tagebuch</w:t>
      </w:r>
    </w:p>
    <w:p w14:paraId="244EE517" w14:textId="0C6CCC82" w:rsidR="00BA1F7D" w:rsidRDefault="007372FC"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Saubere Projektplanung und Durchführung</w:t>
      </w:r>
    </w:p>
    <w:p w14:paraId="2FA63D3F" w14:textId="33FCDCCA" w:rsidR="005634CB" w:rsidRDefault="004A0000"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 xml:space="preserve">Dokumentation als Github Repository </w:t>
      </w:r>
      <w:r w:rsidR="00DA2B7C">
        <w:rPr>
          <w:rFonts w:eastAsia="Arial" w:cs="Arial"/>
          <w:bCs/>
          <w:i/>
          <w:iCs/>
        </w:rPr>
        <w:t>abgeben</w:t>
      </w:r>
    </w:p>
    <w:p w14:paraId="5B750CF8" w14:textId="37498414" w:rsidR="00185D80" w:rsidRPr="00BA1F7D" w:rsidRDefault="00D11E96"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 xml:space="preserve">Übungen mit </w:t>
      </w:r>
      <w:r w:rsidR="00F16A81">
        <w:rPr>
          <w:rFonts w:eastAsia="Arial" w:cs="Arial"/>
          <w:bCs/>
          <w:i/>
          <w:iCs/>
        </w:rPr>
        <w:t xml:space="preserve">eigenen Beispielen ergänzen </w:t>
      </w:r>
      <w:r w:rsidR="00F16A81" w:rsidRPr="00F16A81">
        <w:rPr>
          <w:rFonts w:eastAsia="Arial" w:cs="Arial"/>
          <w:bCs/>
          <w:i/>
          <w:iCs/>
        </w:rPr>
        <w:t>oder eigene, praxisbezogenes Beispiel erstellen.</w:t>
      </w:r>
    </w:p>
    <w:p w14:paraId="2FF380C0" w14:textId="77777777" w:rsidR="00AB062C" w:rsidRPr="00AB062C" w:rsidRDefault="00AB062C" w:rsidP="00AB062C">
      <w:pPr>
        <w:pStyle w:val="berschrift3"/>
        <w:numPr>
          <w:ilvl w:val="0"/>
          <w:numId w:val="0"/>
        </w:numPr>
        <w:rPr>
          <w:rFonts w:eastAsia="Arial"/>
        </w:rPr>
      </w:pPr>
      <w:r w:rsidRPr="00AB062C">
        <w:rPr>
          <w:rFonts w:eastAsia="Arial"/>
        </w:rPr>
        <w:t>Terminplan</w:t>
      </w:r>
    </w:p>
    <w:tbl>
      <w:tblPr>
        <w:tblStyle w:val="TabellemithellemGitternetz"/>
        <w:tblW w:w="0" w:type="auto"/>
        <w:tblLook w:val="04A0" w:firstRow="1" w:lastRow="0" w:firstColumn="1" w:lastColumn="0" w:noHBand="0" w:noVBand="1"/>
      </w:tblPr>
      <w:tblGrid>
        <w:gridCol w:w="1129"/>
        <w:gridCol w:w="4536"/>
        <w:gridCol w:w="1843"/>
        <w:gridCol w:w="1694"/>
      </w:tblGrid>
      <w:tr w:rsidR="00433C80" w:rsidRPr="007372FC" w14:paraId="72A83852" w14:textId="77777777" w:rsidTr="007372FC">
        <w:tc>
          <w:tcPr>
            <w:tcW w:w="1129" w:type="dxa"/>
          </w:tcPr>
          <w:p w14:paraId="319DB0E6" w14:textId="4C6001EC" w:rsidR="00433C80" w:rsidRPr="007372FC" w:rsidRDefault="007372FC" w:rsidP="00AB062C">
            <w:pPr>
              <w:pStyle w:val="berschrift3"/>
              <w:numPr>
                <w:ilvl w:val="0"/>
                <w:numId w:val="0"/>
              </w:numPr>
            </w:pPr>
            <w:r w:rsidRPr="007372FC">
              <w:t>Datum</w:t>
            </w:r>
          </w:p>
        </w:tc>
        <w:tc>
          <w:tcPr>
            <w:tcW w:w="4536" w:type="dxa"/>
          </w:tcPr>
          <w:p w14:paraId="09983AA7" w14:textId="6E3F3A9F" w:rsidR="00433C80" w:rsidRPr="007372FC" w:rsidRDefault="007372FC" w:rsidP="00AB062C">
            <w:pPr>
              <w:pStyle w:val="berschrift3"/>
              <w:numPr>
                <w:ilvl w:val="0"/>
                <w:numId w:val="0"/>
              </w:numPr>
            </w:pPr>
            <w:r w:rsidRPr="007372FC">
              <w:t>Aktivität</w:t>
            </w:r>
          </w:p>
        </w:tc>
        <w:tc>
          <w:tcPr>
            <w:tcW w:w="1843" w:type="dxa"/>
          </w:tcPr>
          <w:p w14:paraId="300EDD01" w14:textId="0E196656" w:rsidR="00433C80" w:rsidRPr="007372FC" w:rsidRDefault="007372FC" w:rsidP="00AB062C">
            <w:pPr>
              <w:pStyle w:val="berschrift3"/>
              <w:numPr>
                <w:ilvl w:val="0"/>
                <w:numId w:val="0"/>
              </w:numPr>
            </w:pPr>
            <w:r w:rsidRPr="007372FC">
              <w:t>Wer</w:t>
            </w:r>
          </w:p>
        </w:tc>
        <w:tc>
          <w:tcPr>
            <w:tcW w:w="1694" w:type="dxa"/>
          </w:tcPr>
          <w:p w14:paraId="45413C04" w14:textId="647D8C14" w:rsidR="00433C80" w:rsidRPr="007372FC" w:rsidRDefault="007372FC" w:rsidP="00AB062C">
            <w:pPr>
              <w:pStyle w:val="berschrift3"/>
              <w:numPr>
                <w:ilvl w:val="0"/>
                <w:numId w:val="0"/>
              </w:numPr>
            </w:pPr>
            <w:r w:rsidRPr="007372FC">
              <w:t>An</w:t>
            </w:r>
          </w:p>
        </w:tc>
      </w:tr>
      <w:tr w:rsidR="00433C80" w14:paraId="57B9A358" w14:textId="77777777" w:rsidTr="007372FC">
        <w:tc>
          <w:tcPr>
            <w:tcW w:w="1129" w:type="dxa"/>
          </w:tcPr>
          <w:p w14:paraId="3A859DF2" w14:textId="03AD6DB2" w:rsidR="00433C80" w:rsidRPr="007372FC" w:rsidRDefault="007372FC" w:rsidP="00AB062C">
            <w:pPr>
              <w:pStyle w:val="berschrift3"/>
              <w:numPr>
                <w:ilvl w:val="0"/>
                <w:numId w:val="0"/>
              </w:numPr>
              <w:rPr>
                <w:b w:val="0"/>
                <w:bCs w:val="0"/>
                <w:sz w:val="20"/>
                <w:szCs w:val="20"/>
              </w:rPr>
            </w:pPr>
            <w:r w:rsidRPr="007372FC">
              <w:rPr>
                <w:b w:val="0"/>
                <w:bCs w:val="0"/>
                <w:sz w:val="20"/>
                <w:szCs w:val="20"/>
              </w:rPr>
              <w:t>10.04.23</w:t>
            </w:r>
          </w:p>
        </w:tc>
        <w:tc>
          <w:tcPr>
            <w:tcW w:w="4536" w:type="dxa"/>
          </w:tcPr>
          <w:p w14:paraId="33092601" w14:textId="386CE93E" w:rsidR="00433C80" w:rsidRPr="007372FC" w:rsidRDefault="007372FC" w:rsidP="00AB062C">
            <w:pPr>
              <w:pStyle w:val="berschrift3"/>
              <w:numPr>
                <w:ilvl w:val="0"/>
                <w:numId w:val="0"/>
              </w:numPr>
              <w:rPr>
                <w:b w:val="0"/>
                <w:bCs w:val="0"/>
                <w:sz w:val="20"/>
                <w:szCs w:val="20"/>
              </w:rPr>
            </w:pPr>
            <w:r w:rsidRPr="007372FC">
              <w:rPr>
                <w:b w:val="0"/>
                <w:bCs w:val="0"/>
                <w:sz w:val="20"/>
                <w:szCs w:val="20"/>
              </w:rPr>
              <w:t>Projektthemen</w:t>
            </w:r>
          </w:p>
        </w:tc>
        <w:tc>
          <w:tcPr>
            <w:tcW w:w="1843" w:type="dxa"/>
          </w:tcPr>
          <w:p w14:paraId="0103CD15" w14:textId="77B6C9F3" w:rsidR="00433C80" w:rsidRPr="007372FC" w:rsidRDefault="007372FC" w:rsidP="00AB062C">
            <w:pPr>
              <w:pStyle w:val="berschrift3"/>
              <w:numPr>
                <w:ilvl w:val="0"/>
                <w:numId w:val="0"/>
              </w:numPr>
              <w:rPr>
                <w:b w:val="0"/>
                <w:bCs w:val="0"/>
                <w:sz w:val="20"/>
                <w:szCs w:val="20"/>
              </w:rPr>
            </w:pPr>
            <w:r>
              <w:rPr>
                <w:b w:val="0"/>
                <w:bCs w:val="0"/>
                <w:sz w:val="20"/>
                <w:szCs w:val="20"/>
              </w:rPr>
              <w:t>Lehrpersonen</w:t>
            </w:r>
          </w:p>
        </w:tc>
        <w:tc>
          <w:tcPr>
            <w:tcW w:w="1694" w:type="dxa"/>
          </w:tcPr>
          <w:p w14:paraId="09DF5482" w14:textId="4BDA7F69"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5F0E4D11" w14:textId="77777777" w:rsidTr="007372FC">
        <w:tc>
          <w:tcPr>
            <w:tcW w:w="1129" w:type="dxa"/>
          </w:tcPr>
          <w:p w14:paraId="07BC3B14" w14:textId="0FD05B8A" w:rsidR="00433C80" w:rsidRPr="007372FC" w:rsidRDefault="007372FC" w:rsidP="00AB062C">
            <w:pPr>
              <w:pStyle w:val="berschrift3"/>
              <w:numPr>
                <w:ilvl w:val="0"/>
                <w:numId w:val="0"/>
              </w:numPr>
              <w:rPr>
                <w:b w:val="0"/>
                <w:bCs w:val="0"/>
                <w:sz w:val="20"/>
                <w:szCs w:val="20"/>
              </w:rPr>
            </w:pPr>
            <w:r w:rsidRPr="007372FC">
              <w:rPr>
                <w:b w:val="0"/>
                <w:bCs w:val="0"/>
                <w:sz w:val="20"/>
                <w:szCs w:val="20"/>
              </w:rPr>
              <w:t>12.04.23</w:t>
            </w:r>
          </w:p>
        </w:tc>
        <w:tc>
          <w:tcPr>
            <w:tcW w:w="4536" w:type="dxa"/>
          </w:tcPr>
          <w:p w14:paraId="5B3330CD" w14:textId="65254633" w:rsidR="00433C80" w:rsidRPr="007372FC" w:rsidRDefault="007372FC" w:rsidP="00AB062C">
            <w:pPr>
              <w:pStyle w:val="berschrift3"/>
              <w:numPr>
                <w:ilvl w:val="0"/>
                <w:numId w:val="0"/>
              </w:numPr>
              <w:rPr>
                <w:b w:val="0"/>
                <w:bCs w:val="0"/>
                <w:sz w:val="20"/>
                <w:szCs w:val="20"/>
              </w:rPr>
            </w:pPr>
            <w:r w:rsidRPr="007372FC">
              <w:rPr>
                <w:b w:val="0"/>
                <w:bCs w:val="0"/>
                <w:sz w:val="20"/>
                <w:szCs w:val="20"/>
              </w:rPr>
              <w:t>Ablauf Semesterarbeiten und Liste mit Projektthemen vorstellen</w:t>
            </w:r>
          </w:p>
        </w:tc>
        <w:tc>
          <w:tcPr>
            <w:tcW w:w="1843" w:type="dxa"/>
          </w:tcPr>
          <w:p w14:paraId="55E40DB3" w14:textId="0FF141A8"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28EE7514" w14:textId="13085687"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r w:rsidR="00433C80" w14:paraId="4BA9BA48" w14:textId="77777777" w:rsidTr="007372FC">
        <w:tc>
          <w:tcPr>
            <w:tcW w:w="1129" w:type="dxa"/>
          </w:tcPr>
          <w:p w14:paraId="42AF65FC" w14:textId="76621A24" w:rsidR="00433C80" w:rsidRPr="007372FC" w:rsidRDefault="007372FC" w:rsidP="00AB062C">
            <w:pPr>
              <w:pStyle w:val="berschrift3"/>
              <w:numPr>
                <w:ilvl w:val="0"/>
                <w:numId w:val="0"/>
              </w:numPr>
              <w:rPr>
                <w:b w:val="0"/>
                <w:bCs w:val="0"/>
                <w:sz w:val="20"/>
                <w:szCs w:val="20"/>
              </w:rPr>
            </w:pPr>
            <w:r w:rsidRPr="007372FC">
              <w:rPr>
                <w:b w:val="0"/>
                <w:bCs w:val="0"/>
                <w:sz w:val="20"/>
                <w:szCs w:val="20"/>
              </w:rPr>
              <w:t>19.04.23</w:t>
            </w:r>
          </w:p>
        </w:tc>
        <w:tc>
          <w:tcPr>
            <w:tcW w:w="4536" w:type="dxa"/>
          </w:tcPr>
          <w:p w14:paraId="5DE84219" w14:textId="1C874A02" w:rsidR="00433C80" w:rsidRPr="007372FC" w:rsidRDefault="007372FC" w:rsidP="00AB062C">
            <w:pPr>
              <w:pStyle w:val="berschrift3"/>
              <w:numPr>
                <w:ilvl w:val="0"/>
                <w:numId w:val="0"/>
              </w:numPr>
              <w:rPr>
                <w:b w:val="0"/>
                <w:bCs w:val="0"/>
                <w:sz w:val="20"/>
                <w:szCs w:val="20"/>
              </w:rPr>
            </w:pPr>
            <w:r w:rsidRPr="007372FC">
              <w:rPr>
                <w:b w:val="0"/>
                <w:bCs w:val="0"/>
                <w:sz w:val="20"/>
                <w:szCs w:val="20"/>
              </w:rPr>
              <w:t>Abgabe und Besprechung Einreichungsformu</w:t>
            </w:r>
            <w:r>
              <w:rPr>
                <w:b w:val="0"/>
                <w:bCs w:val="0"/>
                <w:sz w:val="20"/>
                <w:szCs w:val="20"/>
              </w:rPr>
              <w:t xml:space="preserve">lar </w:t>
            </w:r>
            <w:r w:rsidRPr="007372FC">
              <w:rPr>
                <w:b w:val="0"/>
                <w:bCs w:val="0"/>
                <w:sz w:val="20"/>
                <w:szCs w:val="20"/>
              </w:rPr>
              <w:t>Semesterarbeit</w:t>
            </w:r>
          </w:p>
        </w:tc>
        <w:tc>
          <w:tcPr>
            <w:tcW w:w="1843" w:type="dxa"/>
          </w:tcPr>
          <w:p w14:paraId="323C92D9" w14:textId="411D0098"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58DA5989" w14:textId="43A05F0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13241B7" w14:textId="77777777" w:rsidTr="007372FC">
        <w:tc>
          <w:tcPr>
            <w:tcW w:w="1129" w:type="dxa"/>
          </w:tcPr>
          <w:p w14:paraId="495C2A02" w14:textId="13D005F0" w:rsidR="00433C80" w:rsidRPr="007372FC" w:rsidRDefault="007372FC" w:rsidP="00AB062C">
            <w:pPr>
              <w:pStyle w:val="berschrift3"/>
              <w:numPr>
                <w:ilvl w:val="0"/>
                <w:numId w:val="0"/>
              </w:numPr>
              <w:rPr>
                <w:b w:val="0"/>
                <w:bCs w:val="0"/>
                <w:sz w:val="20"/>
                <w:szCs w:val="20"/>
              </w:rPr>
            </w:pPr>
            <w:r w:rsidRPr="007372FC">
              <w:rPr>
                <w:b w:val="0"/>
                <w:bCs w:val="0"/>
                <w:sz w:val="20"/>
                <w:szCs w:val="20"/>
              </w:rPr>
              <w:t>15.05.23</w:t>
            </w:r>
          </w:p>
        </w:tc>
        <w:tc>
          <w:tcPr>
            <w:tcW w:w="4536" w:type="dxa"/>
          </w:tcPr>
          <w:p w14:paraId="6FC45E00" w14:textId="2549365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1. Sprint</w:t>
            </w:r>
          </w:p>
        </w:tc>
        <w:tc>
          <w:tcPr>
            <w:tcW w:w="1843" w:type="dxa"/>
          </w:tcPr>
          <w:p w14:paraId="5B570695" w14:textId="2BC2081C"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34A46137" w14:textId="78C3EC73"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6A1E0E46" w14:textId="77777777" w:rsidTr="007372FC">
        <w:tc>
          <w:tcPr>
            <w:tcW w:w="1129" w:type="dxa"/>
          </w:tcPr>
          <w:p w14:paraId="200FCEF1" w14:textId="34170B64" w:rsidR="00433C80" w:rsidRPr="007372FC" w:rsidRDefault="007372FC" w:rsidP="00AB062C">
            <w:pPr>
              <w:pStyle w:val="berschrift3"/>
              <w:numPr>
                <w:ilvl w:val="0"/>
                <w:numId w:val="0"/>
              </w:numPr>
              <w:rPr>
                <w:b w:val="0"/>
                <w:bCs w:val="0"/>
                <w:sz w:val="20"/>
                <w:szCs w:val="20"/>
              </w:rPr>
            </w:pPr>
            <w:r w:rsidRPr="007372FC">
              <w:rPr>
                <w:b w:val="0"/>
                <w:bCs w:val="0"/>
                <w:sz w:val="20"/>
                <w:szCs w:val="20"/>
              </w:rPr>
              <w:t>14.06.23</w:t>
            </w:r>
          </w:p>
        </w:tc>
        <w:tc>
          <w:tcPr>
            <w:tcW w:w="4536" w:type="dxa"/>
          </w:tcPr>
          <w:p w14:paraId="1982B5A4" w14:textId="1DB63E1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2. Sprint</w:t>
            </w:r>
          </w:p>
        </w:tc>
        <w:tc>
          <w:tcPr>
            <w:tcW w:w="1843" w:type="dxa"/>
          </w:tcPr>
          <w:p w14:paraId="467F0FFF" w14:textId="556799A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395850D" w14:textId="2D01968F"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F55C27B" w14:textId="77777777" w:rsidTr="007372FC">
        <w:tc>
          <w:tcPr>
            <w:tcW w:w="1129" w:type="dxa"/>
          </w:tcPr>
          <w:p w14:paraId="1E16895F" w14:textId="59274B30" w:rsidR="00433C80" w:rsidRPr="007372FC" w:rsidRDefault="007372FC" w:rsidP="00AB062C">
            <w:pPr>
              <w:pStyle w:val="berschrift3"/>
              <w:numPr>
                <w:ilvl w:val="0"/>
                <w:numId w:val="0"/>
              </w:numPr>
              <w:rPr>
                <w:b w:val="0"/>
                <w:bCs w:val="0"/>
                <w:sz w:val="20"/>
                <w:szCs w:val="20"/>
              </w:rPr>
            </w:pPr>
            <w:r w:rsidRPr="007372FC">
              <w:rPr>
                <w:b w:val="0"/>
                <w:bCs w:val="0"/>
                <w:sz w:val="20"/>
                <w:szCs w:val="20"/>
              </w:rPr>
              <w:t>12.07.23</w:t>
            </w:r>
          </w:p>
        </w:tc>
        <w:tc>
          <w:tcPr>
            <w:tcW w:w="4536" w:type="dxa"/>
          </w:tcPr>
          <w:p w14:paraId="61A0B13D" w14:textId="250FD3EF"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3. Sprint Abgabe der Arbeit/Abnahme</w:t>
            </w:r>
          </w:p>
        </w:tc>
        <w:tc>
          <w:tcPr>
            <w:tcW w:w="1843" w:type="dxa"/>
          </w:tcPr>
          <w:p w14:paraId="6CBC660C" w14:textId="1E2F2EB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2A3C1FD" w14:textId="0092FB8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0208708F" w14:textId="77777777" w:rsidTr="007372FC">
        <w:tc>
          <w:tcPr>
            <w:tcW w:w="1129" w:type="dxa"/>
          </w:tcPr>
          <w:p w14:paraId="0812ABAC" w14:textId="57123B77" w:rsidR="00433C80" w:rsidRPr="007372FC" w:rsidRDefault="007372FC" w:rsidP="00AB062C">
            <w:pPr>
              <w:pStyle w:val="berschrift3"/>
              <w:numPr>
                <w:ilvl w:val="0"/>
                <w:numId w:val="0"/>
              </w:numPr>
              <w:rPr>
                <w:b w:val="0"/>
                <w:bCs w:val="0"/>
                <w:sz w:val="20"/>
                <w:szCs w:val="20"/>
              </w:rPr>
            </w:pPr>
            <w:r w:rsidRPr="007372FC">
              <w:rPr>
                <w:b w:val="0"/>
                <w:bCs w:val="0"/>
                <w:sz w:val="20"/>
                <w:szCs w:val="20"/>
              </w:rPr>
              <w:t>14.07.23</w:t>
            </w:r>
          </w:p>
        </w:tc>
        <w:tc>
          <w:tcPr>
            <w:tcW w:w="4536" w:type="dxa"/>
          </w:tcPr>
          <w:p w14:paraId="4F50A7CC" w14:textId="73232D2E" w:rsidR="00433C80" w:rsidRPr="007372FC" w:rsidRDefault="007372FC" w:rsidP="00AB062C">
            <w:pPr>
              <w:pStyle w:val="berschrift3"/>
              <w:numPr>
                <w:ilvl w:val="0"/>
                <w:numId w:val="0"/>
              </w:numPr>
              <w:rPr>
                <w:b w:val="0"/>
                <w:bCs w:val="0"/>
                <w:sz w:val="20"/>
                <w:szCs w:val="20"/>
              </w:rPr>
            </w:pPr>
            <w:r>
              <w:rPr>
                <w:b w:val="0"/>
                <w:bCs w:val="0"/>
                <w:sz w:val="20"/>
                <w:szCs w:val="20"/>
              </w:rPr>
              <w:t>N</w:t>
            </w:r>
            <w:r w:rsidRPr="007372FC">
              <w:rPr>
                <w:b w:val="0"/>
                <w:bCs w:val="0"/>
                <w:sz w:val="20"/>
                <w:szCs w:val="20"/>
              </w:rPr>
              <w:t>otenvorschlag</w:t>
            </w:r>
          </w:p>
        </w:tc>
        <w:tc>
          <w:tcPr>
            <w:tcW w:w="1843" w:type="dxa"/>
          </w:tcPr>
          <w:p w14:paraId="64420D6E" w14:textId="557A1913" w:rsidR="00433C80" w:rsidRPr="007372FC" w:rsidRDefault="007372FC" w:rsidP="00AB062C">
            <w:pPr>
              <w:pStyle w:val="berschrift3"/>
              <w:numPr>
                <w:ilvl w:val="0"/>
                <w:numId w:val="0"/>
              </w:numPr>
              <w:rPr>
                <w:b w:val="0"/>
                <w:bCs w:val="0"/>
                <w:sz w:val="20"/>
                <w:szCs w:val="20"/>
              </w:rPr>
            </w:pPr>
            <w:r>
              <w:rPr>
                <w:b w:val="0"/>
                <w:bCs w:val="0"/>
                <w:sz w:val="20"/>
                <w:szCs w:val="20"/>
              </w:rPr>
              <w:t>Expert</w:t>
            </w:r>
          </w:p>
        </w:tc>
        <w:tc>
          <w:tcPr>
            <w:tcW w:w="1694" w:type="dxa"/>
          </w:tcPr>
          <w:p w14:paraId="550A2A5F" w14:textId="7B902E56"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4AFD111C" w14:textId="77777777" w:rsidTr="007372FC">
        <w:tc>
          <w:tcPr>
            <w:tcW w:w="1129" w:type="dxa"/>
          </w:tcPr>
          <w:p w14:paraId="3D84D989" w14:textId="23FE6DE4" w:rsidR="00433C80" w:rsidRPr="007372FC" w:rsidRDefault="007372FC" w:rsidP="00AB062C">
            <w:pPr>
              <w:pStyle w:val="berschrift3"/>
              <w:numPr>
                <w:ilvl w:val="0"/>
                <w:numId w:val="0"/>
              </w:numPr>
              <w:rPr>
                <w:b w:val="0"/>
                <w:bCs w:val="0"/>
                <w:sz w:val="20"/>
                <w:szCs w:val="20"/>
              </w:rPr>
            </w:pPr>
            <w:r w:rsidRPr="007372FC">
              <w:rPr>
                <w:b w:val="0"/>
                <w:bCs w:val="0"/>
                <w:sz w:val="20"/>
                <w:szCs w:val="20"/>
              </w:rPr>
              <w:t>21.07.23</w:t>
            </w:r>
          </w:p>
        </w:tc>
        <w:tc>
          <w:tcPr>
            <w:tcW w:w="4536" w:type="dxa"/>
          </w:tcPr>
          <w:p w14:paraId="2C9A3842" w14:textId="41496499" w:rsidR="00433C80" w:rsidRPr="007372FC" w:rsidRDefault="007372FC" w:rsidP="00AB062C">
            <w:pPr>
              <w:pStyle w:val="berschrift3"/>
              <w:numPr>
                <w:ilvl w:val="0"/>
                <w:numId w:val="0"/>
              </w:numPr>
              <w:rPr>
                <w:b w:val="0"/>
                <w:bCs w:val="0"/>
                <w:sz w:val="20"/>
                <w:szCs w:val="20"/>
              </w:rPr>
            </w:pPr>
            <w:r w:rsidRPr="007372FC">
              <w:rPr>
                <w:b w:val="0"/>
                <w:bCs w:val="0"/>
                <w:sz w:val="20"/>
                <w:szCs w:val="20"/>
              </w:rPr>
              <w:t>Mitteilung der Noten</w:t>
            </w:r>
          </w:p>
        </w:tc>
        <w:tc>
          <w:tcPr>
            <w:tcW w:w="1843" w:type="dxa"/>
          </w:tcPr>
          <w:p w14:paraId="336D0D80" w14:textId="10F927D3"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79ABB2F3" w14:textId="161C6CD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bl>
    <w:p w14:paraId="200A25A2" w14:textId="77777777" w:rsidR="00433C80" w:rsidRDefault="00433C80" w:rsidP="00AB062C">
      <w:pPr>
        <w:pStyle w:val="berschrift3"/>
        <w:numPr>
          <w:ilvl w:val="0"/>
          <w:numId w:val="0"/>
        </w:numPr>
      </w:pPr>
    </w:p>
    <w:p w14:paraId="1732F93D" w14:textId="1D6D3B11" w:rsidR="00AB062C" w:rsidRDefault="00AB062C" w:rsidP="007C026E">
      <w:pPr>
        <w:pStyle w:val="berschrift3"/>
        <w:numPr>
          <w:ilvl w:val="0"/>
          <w:numId w:val="0"/>
        </w:numPr>
      </w:pPr>
      <w:r>
        <w:t>Sachmittel</w:t>
      </w:r>
    </w:p>
    <w:p w14:paraId="79D471E3" w14:textId="221699A4" w:rsidR="007C026E" w:rsidRDefault="00BD5828" w:rsidP="007C026E">
      <w:pPr>
        <w:pStyle w:val="Listenabsatz"/>
        <w:numPr>
          <w:ilvl w:val="0"/>
          <w:numId w:val="8"/>
        </w:numPr>
      </w:pPr>
      <w:r>
        <w:t xml:space="preserve">Azure </w:t>
      </w:r>
      <w:r w:rsidR="00771BA1">
        <w:t>udent</w:t>
      </w:r>
      <w:r>
        <w:t xml:space="preserve"> Account</w:t>
      </w:r>
    </w:p>
    <w:p w14:paraId="5A79CD21" w14:textId="579D4543" w:rsidR="00EF0BF1" w:rsidRDefault="00EF0BF1" w:rsidP="007C026E">
      <w:pPr>
        <w:pStyle w:val="Listenabsatz"/>
        <w:numPr>
          <w:ilvl w:val="0"/>
          <w:numId w:val="8"/>
        </w:numPr>
      </w:pPr>
      <w:r>
        <w:t>Azure Learning Path</w:t>
      </w:r>
    </w:p>
    <w:p w14:paraId="1AE5BF57" w14:textId="2487E731" w:rsidR="002D5A4B" w:rsidRDefault="002D5A4B" w:rsidP="007C026E">
      <w:pPr>
        <w:pStyle w:val="Listenabsatz"/>
        <w:numPr>
          <w:ilvl w:val="0"/>
          <w:numId w:val="8"/>
        </w:numPr>
      </w:pPr>
      <w:r>
        <w:t xml:space="preserve">Azure </w:t>
      </w:r>
      <w:r w:rsidR="00997BB9">
        <w:t>Challange Lab</w:t>
      </w:r>
    </w:p>
    <w:p w14:paraId="48BC6DE7" w14:textId="74331D34" w:rsidR="00997BB9" w:rsidRDefault="002F1F0B" w:rsidP="007C026E">
      <w:pPr>
        <w:pStyle w:val="Listenabsatz"/>
        <w:numPr>
          <w:ilvl w:val="0"/>
          <w:numId w:val="8"/>
        </w:numPr>
      </w:pPr>
      <w:r>
        <w:t>ClickUp</w:t>
      </w:r>
    </w:p>
    <w:p w14:paraId="2456425E" w14:textId="6FA04D38" w:rsidR="002F1F0B" w:rsidRDefault="002F1F0B" w:rsidP="007C026E">
      <w:pPr>
        <w:pStyle w:val="Listenabsatz"/>
        <w:numPr>
          <w:ilvl w:val="0"/>
          <w:numId w:val="8"/>
        </w:numPr>
      </w:pPr>
      <w:r>
        <w:t>Github</w:t>
      </w:r>
    </w:p>
    <w:p w14:paraId="103AEC9C" w14:textId="07A53FE5" w:rsidR="002F1F0B" w:rsidRDefault="002F1F0B" w:rsidP="007C026E">
      <w:pPr>
        <w:pStyle w:val="Listenabsatz"/>
        <w:numPr>
          <w:ilvl w:val="0"/>
          <w:numId w:val="8"/>
        </w:numPr>
      </w:pPr>
      <w:r>
        <w:t>VS-Code</w:t>
      </w:r>
    </w:p>
    <w:p w14:paraId="2287B5C1" w14:textId="50CF6495" w:rsidR="002F1F0B" w:rsidRDefault="002F1F0B" w:rsidP="002F1F0B">
      <w:pPr>
        <w:pStyle w:val="Listenabsatz"/>
        <w:numPr>
          <w:ilvl w:val="0"/>
          <w:numId w:val="8"/>
        </w:numPr>
      </w:pPr>
      <w:r>
        <w:t>Obsidian</w:t>
      </w:r>
    </w:p>
    <w:p w14:paraId="3646AFB4" w14:textId="66FBB506" w:rsidR="002F1F0B" w:rsidRPr="007C026E" w:rsidRDefault="002F1F0B" w:rsidP="002F1F0B">
      <w:pPr>
        <w:spacing w:before="0" w:beforeAutospacing="0" w:after="0" w:afterAutospacing="0" w:line="248" w:lineRule="exact"/>
      </w:pPr>
      <w:r>
        <w:br w:type="page"/>
      </w:r>
    </w:p>
    <w:p w14:paraId="19905BED" w14:textId="41B79C21" w:rsidR="001462ED" w:rsidRDefault="001462ED" w:rsidP="001462ED">
      <w:pPr>
        <w:pStyle w:val="berschrift3"/>
        <w:numPr>
          <w:ilvl w:val="0"/>
          <w:numId w:val="0"/>
        </w:numPr>
      </w:pPr>
      <w:r w:rsidRPr="001462ED">
        <w:lastRenderedPageBreak/>
        <w:t>Vorgaben, Methoden und Werkzeuge</w:t>
      </w:r>
    </w:p>
    <w:p w14:paraId="7D9D8233" w14:textId="7258B27D" w:rsidR="00E8668D" w:rsidRPr="00E8668D" w:rsidRDefault="00E8668D" w:rsidP="00E8668D">
      <w:r>
        <w:t>Um das Projekt durchzuführen, habe ich mich für die Projektmanagementmethode Kanban entschieden.</w:t>
      </w:r>
      <w:r w:rsidR="00C664EB">
        <w:t xml:space="preserve"> Diese werde ich entweder direkt im Github oder in der ClickUp App nutzen.</w:t>
      </w:r>
      <w:r w:rsidR="00F906C1">
        <w:t xml:space="preserve"> Ausserdem werde ich meine Dokumentation in meinem Git</w:t>
      </w:r>
      <w:r w:rsidR="005A4676">
        <w:t>hub-repository</w:t>
      </w:r>
      <w:r w:rsidR="00BC47EF">
        <w:t xml:space="preserve"> erfassen</w:t>
      </w:r>
      <w:r w:rsidR="00400293">
        <w:t xml:space="preserve">. Da ich bis jetzt noch wenig Erfahrung mit Github gemacht habe, wird dies eine zusätzliche </w:t>
      </w:r>
      <w:r w:rsidR="00322264">
        <w:t xml:space="preserve">und erfreuliche Herausforderung. </w:t>
      </w:r>
      <w:r w:rsidR="00736384" w:rsidRPr="00736384">
        <w:t>Um mich für die AZ-900 Zertifizierung vorzubereiten, werde ich Hauptsächlich mit dem Learning Path von Azure arbeiten, einige praktische Aufgaben im Challange Lab durchführen sowie eigene Beispiele mit Azure Students Account umsetzen</w:t>
      </w:r>
      <w:r w:rsidR="00FB4B2F">
        <w:t>.</w:t>
      </w:r>
    </w:p>
    <w:p w14:paraId="2D6E718D" w14:textId="77777777" w:rsidR="004F4B9E" w:rsidRPr="005D384E" w:rsidRDefault="004F4B9E" w:rsidP="00AB062C">
      <w:pPr>
        <w:pStyle w:val="berschrift3"/>
        <w:numPr>
          <w:ilvl w:val="0"/>
          <w:numId w:val="0"/>
        </w:numPr>
        <w:rPr>
          <w:rFonts w:eastAsia="Arial"/>
        </w:rPr>
      </w:pPr>
      <w:r w:rsidRPr="005D384E">
        <w:rPr>
          <w:rFonts w:eastAsia="Arial"/>
        </w:rPr>
        <w:t>Risiken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BD4CB1" w:rsidRPr="00BD4CB1" w14:paraId="684B7775" w14:textId="77777777" w:rsidTr="000A76F1">
        <w:trPr>
          <w:trHeight w:val="300"/>
        </w:trPr>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1BD18F82" w14:textId="77981039" w:rsidR="00BD4CB1" w:rsidRPr="00BD4CB1" w:rsidRDefault="00BD4CB1" w:rsidP="00BD4CB1">
            <w:pPr>
              <w:spacing w:before="0" w:beforeAutospacing="0" w:after="0" w:afterAutospacing="0" w:line="240" w:lineRule="auto"/>
              <w:textAlignment w:val="baseline"/>
              <w:rPr>
                <w:rFonts w:ascii="Segoe UI" w:eastAsia="Times New Roman" w:hAnsi="Segoe UI" w:cs="Segoe UI"/>
                <w:sz w:val="18"/>
                <w:szCs w:val="18"/>
                <w:lang w:eastAsia="de-CH"/>
              </w:rPr>
            </w:pPr>
            <w:bookmarkStart w:id="4" w:name="_heading=h.l6ilk8h6q6im" w:colFirst="0" w:colLast="0"/>
            <w:bookmarkStart w:id="5" w:name="_heading=h.qu69nwrg4g3w" w:colFirst="0" w:colLast="0"/>
            <w:bookmarkEnd w:id="4"/>
            <w:bookmarkEnd w:id="5"/>
            <w:r w:rsidRPr="00BD4CB1">
              <w:rPr>
                <w:rFonts w:eastAsia="Times New Roman" w:cs="Arial"/>
                <w:b/>
                <w:bCs/>
                <w:sz w:val="22"/>
                <w:szCs w:val="22"/>
                <w:lang w:eastAsia="de-CH"/>
              </w:rPr>
              <w:t>Risiko </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517B2C7E" w14:textId="18A9F41C" w:rsidR="00BD4CB1" w:rsidRPr="00BD4CB1" w:rsidRDefault="00F41CFD"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Wahrscheinlichkeit</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7D66B570" w14:textId="117CB0D2" w:rsidR="00BD4CB1" w:rsidRPr="00BD4CB1" w:rsidRDefault="00D5735C"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Massnahme</w:t>
            </w:r>
          </w:p>
        </w:tc>
      </w:tr>
      <w:tr w:rsidR="00BD4CB1" w:rsidRPr="00BD4CB1" w14:paraId="5DB7F944"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232A164" w14:textId="3F6FF63D" w:rsidR="00BD4CB1" w:rsidRPr="00BD4CB1" w:rsidRDefault="00D5735C" w:rsidP="00BD4CB1">
            <w:pPr>
              <w:spacing w:before="0" w:beforeAutospacing="0" w:after="0" w:afterAutospacing="0" w:line="240" w:lineRule="auto"/>
              <w:textAlignment w:val="baseline"/>
              <w:rPr>
                <w:rFonts w:ascii="Segoe UI" w:eastAsia="Times New Roman" w:hAnsi="Segoe UI" w:cs="Segoe UI"/>
                <w:sz w:val="18"/>
                <w:szCs w:val="18"/>
                <w:lang w:eastAsia="de-CH"/>
              </w:rPr>
            </w:pPr>
            <w:r>
              <w:rPr>
                <w:rFonts w:eastAsia="Times New Roman" w:cs="Arial"/>
                <w:sz w:val="22"/>
                <w:szCs w:val="22"/>
                <w:lang w:eastAsia="de-CH"/>
              </w:rPr>
              <w:t>Nicht bestehen der Zertifizierung</w:t>
            </w:r>
            <w:r w:rsidR="00BD4CB1" w:rsidRPr="00BD4CB1">
              <w:rPr>
                <w:rFonts w:eastAsia="Times New Roman" w:cs="Arial"/>
                <w:sz w:val="22"/>
                <w:szCs w:val="22"/>
                <w:lang w:eastAsia="de-CH"/>
              </w:rPr>
              <w:t>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5B6643A8" w14:textId="77777777" w:rsidR="00BD4CB1" w:rsidRPr="00BD4CB1" w:rsidRDefault="00BD4CB1" w:rsidP="00BD4CB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D3E650F" w14:textId="1B72051F" w:rsidR="00BD4CB1" w:rsidRPr="00BD4CB1" w:rsidRDefault="003C71C6" w:rsidP="00BD4CB1">
            <w:pPr>
              <w:spacing w:before="0" w:beforeAutospacing="0" w:after="0" w:afterAutospacing="0" w:line="240" w:lineRule="auto"/>
              <w:textAlignment w:val="baseline"/>
              <w:rPr>
                <w:rFonts w:eastAsia="Times New Roman" w:cs="Arial"/>
                <w:sz w:val="22"/>
                <w:szCs w:val="22"/>
                <w:lang w:eastAsia="de-CH"/>
              </w:rPr>
            </w:pPr>
            <w:r w:rsidRPr="004B253E">
              <w:rPr>
                <w:rFonts w:eastAsia="Times New Roman" w:cs="Arial"/>
                <w:sz w:val="22"/>
                <w:szCs w:val="22"/>
                <w:lang w:eastAsia="de-CH"/>
              </w:rPr>
              <w:t>Testprüfungen mehrmals durchspielen,</w:t>
            </w:r>
            <w:r w:rsidR="00D60979" w:rsidRPr="004B253E">
              <w:rPr>
                <w:rFonts w:eastAsia="Times New Roman" w:cs="Arial"/>
                <w:sz w:val="22"/>
                <w:szCs w:val="22"/>
                <w:lang w:eastAsia="de-CH"/>
              </w:rPr>
              <w:t xml:space="preserve"> Schwierigkeiten beim </w:t>
            </w:r>
            <w:r w:rsidR="000A76F1" w:rsidRPr="004B253E">
              <w:rPr>
                <w:rFonts w:eastAsia="Times New Roman" w:cs="Arial"/>
                <w:sz w:val="22"/>
                <w:szCs w:val="22"/>
                <w:lang w:eastAsia="de-CH"/>
              </w:rPr>
              <w:t>Lernen</w:t>
            </w:r>
            <w:r w:rsidR="00D60979" w:rsidRPr="004B253E">
              <w:rPr>
                <w:rFonts w:eastAsia="Times New Roman" w:cs="Arial"/>
                <w:sz w:val="22"/>
                <w:szCs w:val="22"/>
                <w:lang w:eastAsia="de-CH"/>
              </w:rPr>
              <w:t xml:space="preserve"> Dokumentieren</w:t>
            </w:r>
          </w:p>
        </w:tc>
      </w:tr>
      <w:tr w:rsidR="00BD4CB1" w:rsidRPr="00BD4CB1" w14:paraId="3692179F"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5E2999D" w14:textId="21682EA3" w:rsidR="00BD4CB1" w:rsidRPr="00BD4CB1" w:rsidRDefault="004B253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Keine Saubere Dokumentation im Github</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12C1C2A" w14:textId="3DFE9CF2" w:rsidR="00BD4CB1" w:rsidRPr="00BD4CB1" w:rsidRDefault="00BD4CB1" w:rsidP="00D77234">
            <w:pPr>
              <w:tabs>
                <w:tab w:val="center" w:pos="1500"/>
              </w:tabs>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r w:rsidR="00D77234">
              <w:rPr>
                <w:rFonts w:eastAsia="Times New Roman" w:cs="Arial"/>
                <w:sz w:val="22"/>
                <w:szCs w:val="22"/>
                <w:lang w:eastAsia="de-CH"/>
              </w:rPr>
              <w:tab/>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6441421C" w14:textId="70F8EB7F" w:rsidR="00BD4CB1" w:rsidRPr="00BD4CB1" w:rsidRDefault="004B253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Frühzeitig Hilfe </w:t>
            </w:r>
            <w:r w:rsidR="000A76F1">
              <w:rPr>
                <w:rFonts w:eastAsia="Times New Roman" w:cs="Arial"/>
                <w:sz w:val="22"/>
                <w:szCs w:val="22"/>
                <w:lang w:eastAsia="de-CH"/>
              </w:rPr>
              <w:t>holen,</w:t>
            </w:r>
            <w:r>
              <w:rPr>
                <w:rFonts w:eastAsia="Times New Roman" w:cs="Arial"/>
                <w:sz w:val="22"/>
                <w:szCs w:val="22"/>
                <w:lang w:eastAsia="de-CH"/>
              </w:rPr>
              <w:t xml:space="preserve"> wenn Probleme auftreten, best practice Anleitungen </w:t>
            </w:r>
            <w:r w:rsidR="000A76F1">
              <w:rPr>
                <w:rFonts w:eastAsia="Times New Roman" w:cs="Arial"/>
                <w:sz w:val="22"/>
                <w:szCs w:val="22"/>
                <w:lang w:eastAsia="de-CH"/>
              </w:rPr>
              <w:t>befolgen</w:t>
            </w:r>
            <w:r>
              <w:rPr>
                <w:rFonts w:eastAsia="Times New Roman" w:cs="Arial"/>
                <w:sz w:val="22"/>
                <w:szCs w:val="22"/>
                <w:lang w:eastAsia="de-CH"/>
              </w:rPr>
              <w:t xml:space="preserve"> </w:t>
            </w:r>
          </w:p>
        </w:tc>
      </w:tr>
      <w:tr w:rsidR="00BD4CB1" w:rsidRPr="00BD4CB1" w14:paraId="0D7C1FDD"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DA0F45F" w14:textId="47D6389B" w:rsidR="00BD4CB1" w:rsidRPr="00BD4CB1" w:rsidRDefault="00584158"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Zeitaufwand unterschätzt, Abgabe Termine nicht einhalten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42CBB089" w14:textId="072A30AB"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B405150" w14:textId="4324B307"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Genauen Zeitplan vor Projektbeginn erstellen</w:t>
            </w:r>
          </w:p>
        </w:tc>
      </w:tr>
    </w:tbl>
    <w:p w14:paraId="089AF840" w14:textId="77777777" w:rsidR="007C1122" w:rsidRDefault="007C1122"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p>
    <w:p w14:paraId="2B81ECD3" w14:textId="4555D361" w:rsidR="004F4B9E" w:rsidRDefault="004F4B9E" w:rsidP="004F4B9E">
      <w:pPr>
        <w:keepNext/>
        <w:pBdr>
          <w:top w:val="nil"/>
          <w:left w:val="nil"/>
          <w:bottom w:val="nil"/>
          <w:right w:val="nil"/>
          <w:between w:val="nil"/>
        </w:pBdr>
        <w:spacing w:before="200"/>
        <w:rPr>
          <w:rFonts w:eastAsia="Arial" w:cs="Arial"/>
          <w:b/>
          <w:color w:val="000000"/>
          <w:sz w:val="28"/>
          <w:szCs w:val="28"/>
        </w:rPr>
      </w:pPr>
      <w:r>
        <w:rPr>
          <w:rFonts w:eastAsia="Arial" w:cs="Arial"/>
          <w:b/>
          <w:color w:val="000000"/>
          <w:sz w:val="28"/>
          <w:szCs w:val="28"/>
        </w:rPr>
        <w:t>Entscheid des</w:t>
      </w:r>
      <w:r>
        <w:rPr>
          <w:rFonts w:eastAsia="Arial" w:cs="Arial"/>
          <w:b/>
          <w:color w:val="FF0000"/>
          <w:sz w:val="28"/>
          <w:szCs w:val="28"/>
        </w:rPr>
        <w:t xml:space="preserve"> </w:t>
      </w:r>
      <w:r>
        <w:rPr>
          <w:rFonts w:eastAsia="Arial" w:cs="Arial"/>
          <w:b/>
          <w:color w:val="000000"/>
          <w:sz w:val="28"/>
          <w:szCs w:val="28"/>
        </w:rPr>
        <w:t>begleitenden Dozenten</w:t>
      </w:r>
    </w:p>
    <w:p w14:paraId="32671F2C" w14:textId="77777777" w:rsidR="004F4B9E" w:rsidRDefault="004F4B9E" w:rsidP="004F4B9E">
      <w:pPr>
        <w:rPr>
          <w:rFonts w:eastAsia="Arial" w:cs="Arial"/>
        </w:rPr>
      </w:pPr>
      <w:r>
        <w:rPr>
          <w:rFonts w:eastAsia="Arial" w:cs="Arial"/>
        </w:rPr>
        <w:t>Bitte ankreuzen</w:t>
      </w:r>
    </w:p>
    <w:p w14:paraId="39239E3C"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267A2B51"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EndPr/>
        <w:sdtContent>
          <w:r w:rsidR="00AB062C">
            <w:tab/>
          </w:r>
          <w:r w:rsidRPr="00AB062C">
            <w:rPr>
              <w:rFonts w:ascii="Segoe UI Symbol" w:eastAsia="Arial Unicode MS" w:hAnsi="Segoe UI Symbol" w:cs="Segoe UI Symbol"/>
              <w:color w:val="000000"/>
              <w:sz w:val="28"/>
              <w:szCs w:val="28"/>
            </w:rPr>
            <w:t>☐</w:t>
          </w:r>
        </w:sdtContent>
      </w:sdt>
    </w:p>
    <w:p w14:paraId="73D5AC27" w14:textId="608728DE" w:rsidR="004F4B9E" w:rsidRPr="00584158" w:rsidRDefault="004F4B9E" w:rsidP="00EC2E2A">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rPr>
      </w:pPr>
      <w:r w:rsidRPr="00584158">
        <w:rPr>
          <w:rFonts w:eastAsia="Arial" w:cs="Arial"/>
          <w:color w:val="000000"/>
        </w:rPr>
        <w:t>Abgelehnt</w:t>
      </w:r>
      <w:r w:rsidRPr="00584158">
        <w:rPr>
          <w:rFonts w:eastAsia="Arial" w:cs="Arial"/>
          <w:color w:val="000000"/>
        </w:rPr>
        <w:tab/>
      </w:r>
      <w:r w:rsidRPr="00584158">
        <w:rPr>
          <w:rFonts w:eastAsia="Arial" w:cs="Arial"/>
          <w:color w:val="000000"/>
        </w:rPr>
        <w:tab/>
      </w:r>
      <w:sdt>
        <w:sdtPr>
          <w:tag w:val="goog_rdk_22"/>
          <w:id w:val="-765301377"/>
        </w:sdtPr>
        <w:sdtEndPr/>
        <w:sdtContent>
          <w:r w:rsidRPr="00584158">
            <w:rPr>
              <w:rFonts w:ascii="Segoe UI Symbol" w:eastAsia="Arial Unicode MS" w:hAnsi="Segoe UI Symbol" w:cs="Segoe UI Symbol"/>
              <w:color w:val="000000"/>
              <w:sz w:val="28"/>
              <w:szCs w:val="28"/>
            </w:rPr>
            <w:t>☐</w:t>
          </w:r>
        </w:sdtContent>
      </w:sdt>
      <w:bookmarkStart w:id="7" w:name="_heading=h.17dp8vu" w:colFirst="0" w:colLast="0"/>
      <w:bookmarkEnd w:id="7"/>
    </w:p>
    <w:p w14:paraId="673A3DF7" w14:textId="77777777" w:rsidR="004F4B9E" w:rsidRDefault="004F4B9E" w:rsidP="004F4B9E">
      <w:pPr>
        <w:keepNext/>
        <w:pBdr>
          <w:top w:val="nil"/>
          <w:left w:val="nil"/>
          <w:bottom w:val="nil"/>
          <w:right w:val="nil"/>
          <w:between w:val="nil"/>
        </w:pBdr>
        <w:spacing w:before="200"/>
        <w:rPr>
          <w:rFonts w:eastAsia="Arial" w:cs="Arial"/>
          <w:b/>
          <w:sz w:val="28"/>
          <w:szCs w:val="28"/>
        </w:rPr>
      </w:pPr>
    </w:p>
    <w:p w14:paraId="406818DA"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748E4127" w14:textId="77777777" w:rsidR="004F4B9E" w:rsidRDefault="004F4B9E" w:rsidP="004F4B9E">
      <w:pPr>
        <w:rPr>
          <w:rFonts w:eastAsia="Arial" w:cs="Arial"/>
        </w:rPr>
      </w:pPr>
    </w:p>
    <w:p w14:paraId="10666CD5" w14:textId="77777777" w:rsidR="004F4B9E" w:rsidRDefault="004F4B9E" w:rsidP="004F4B9E">
      <w:pPr>
        <w:rPr>
          <w:rFonts w:eastAsia="Arial" w:cs="Arial"/>
        </w:rPr>
      </w:pPr>
      <w:r>
        <w:rPr>
          <w:rFonts w:eastAsia="Arial" w:cs="Arial"/>
        </w:rPr>
        <w:t xml:space="preserve">Ort und Datum:              ________________________________________________ </w:t>
      </w:r>
    </w:p>
    <w:p w14:paraId="4469DE00" w14:textId="77777777" w:rsidR="004F4B9E" w:rsidRDefault="004F4B9E" w:rsidP="004F4B9E">
      <w:pPr>
        <w:rPr>
          <w:rFonts w:eastAsia="Arial" w:cs="Arial"/>
        </w:rPr>
      </w:pPr>
    </w:p>
    <w:p w14:paraId="2C768FCD" w14:textId="77777777" w:rsidR="004F4B9E" w:rsidRDefault="004F4B9E" w:rsidP="004F4B9E">
      <w:pPr>
        <w:rPr>
          <w:rFonts w:eastAsia="Arial" w:cs="Arial"/>
        </w:rPr>
      </w:pPr>
    </w:p>
    <w:p w14:paraId="5B77713B" w14:textId="77777777" w:rsidR="004F4B9E" w:rsidRDefault="004F4B9E" w:rsidP="004F4B9E">
      <w:pPr>
        <w:rPr>
          <w:rFonts w:eastAsia="Arial" w:cs="Arial"/>
        </w:rPr>
      </w:pPr>
    </w:p>
    <w:p w14:paraId="723B1523" w14:textId="344EF0CC" w:rsidR="004F4B9E" w:rsidRPr="007C1122" w:rsidRDefault="004F4B9E" w:rsidP="007C1122">
      <w:pPr>
        <w:rPr>
          <w:rFonts w:eastAsia="Arial" w:cs="Arial"/>
        </w:rPr>
      </w:pPr>
      <w:r>
        <w:rPr>
          <w:rFonts w:eastAsia="Arial" w:cs="Arial"/>
        </w:rPr>
        <w:t>Name &amp; Unterschrift:    _________________________________________________</w:t>
      </w:r>
    </w:p>
    <w:p w14:paraId="5FA6E3A9" w14:textId="77777777"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9" w:name="_heading=h.lghvw6mapi1v" w:colFirst="0" w:colLast="0"/>
      <w:bookmarkEnd w:id="9"/>
      <w:r>
        <w:rPr>
          <w:rFonts w:eastAsia="Arial" w:cs="Arial"/>
          <w:b/>
          <w:color w:val="000000"/>
          <w:sz w:val="40"/>
          <w:szCs w:val="40"/>
        </w:rPr>
        <w:lastRenderedPageBreak/>
        <w:t xml:space="preserve">Bewertungsraster für 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253F0B35" w14:textId="77777777" w:rsidTr="006A1EEE">
        <w:tc>
          <w:tcPr>
            <w:tcW w:w="3276" w:type="dxa"/>
          </w:tcPr>
          <w:p w14:paraId="2078C5A7"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544369CA"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393E4738" w14:textId="77777777" w:rsidR="004F4B9E" w:rsidRDefault="004F4B9E" w:rsidP="006A1EEE">
            <w:pPr>
              <w:rPr>
                <w:rFonts w:eastAsia="Arial" w:cs="Arial"/>
                <w:b/>
                <w:sz w:val="28"/>
                <w:szCs w:val="28"/>
              </w:rPr>
            </w:pPr>
            <w:r>
              <w:rPr>
                <w:rFonts w:eastAsia="Arial" w:cs="Arial"/>
                <w:b/>
                <w:sz w:val="28"/>
                <w:szCs w:val="28"/>
              </w:rPr>
              <w:t>Erfüllt</w:t>
            </w:r>
          </w:p>
        </w:tc>
      </w:tr>
      <w:tr w:rsidR="004F4B9E" w14:paraId="0498A0D4" w14:textId="77777777" w:rsidTr="006A1EEE">
        <w:tc>
          <w:tcPr>
            <w:tcW w:w="9060" w:type="dxa"/>
            <w:gridSpan w:val="3"/>
          </w:tcPr>
          <w:p w14:paraId="7E9DBE40"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3B1221BF" w14:textId="77777777" w:rsidTr="006A1EEE">
        <w:tc>
          <w:tcPr>
            <w:tcW w:w="3276" w:type="dxa"/>
          </w:tcPr>
          <w:p w14:paraId="6E5E96FE"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3DD36E08" w14:textId="77777777" w:rsidR="004F4B9E" w:rsidRDefault="004F4B9E" w:rsidP="006A1EEE">
            <w:pPr>
              <w:rPr>
                <w:rFonts w:eastAsia="Arial" w:cs="Arial"/>
                <w:sz w:val="22"/>
                <w:szCs w:val="22"/>
              </w:rPr>
            </w:pPr>
          </w:p>
        </w:tc>
        <w:tc>
          <w:tcPr>
            <w:tcW w:w="1952" w:type="dxa"/>
          </w:tcPr>
          <w:p w14:paraId="73310823" w14:textId="77777777" w:rsidR="004F4B9E" w:rsidRDefault="00FB4B2F" w:rsidP="006A1EEE">
            <w:pPr>
              <w:jc w:val="center"/>
              <w:rPr>
                <w:rFonts w:eastAsia="Arial" w:cs="Arial"/>
                <w:sz w:val="28"/>
                <w:szCs w:val="28"/>
              </w:rPr>
            </w:pPr>
            <w:sdt>
              <w:sdtPr>
                <w:tag w:val="goog_rdk_23"/>
                <w:id w:val="43344184"/>
              </w:sdtPr>
              <w:sdtEndPr/>
              <w:sdtContent>
                <w:r w:rsidR="004F4B9E">
                  <w:rPr>
                    <w:rFonts w:ascii="Arial Unicode MS" w:eastAsia="Arial Unicode MS" w:hAnsi="Arial Unicode MS" w:cs="Arial Unicode MS"/>
                    <w:sz w:val="28"/>
                    <w:szCs w:val="28"/>
                  </w:rPr>
                  <w:t>☐</w:t>
                </w:r>
              </w:sdtContent>
            </w:sdt>
          </w:p>
        </w:tc>
      </w:tr>
      <w:tr w:rsidR="004F4B9E" w14:paraId="3FED3580" w14:textId="77777777" w:rsidTr="006A1EEE">
        <w:tc>
          <w:tcPr>
            <w:tcW w:w="3276" w:type="dxa"/>
          </w:tcPr>
          <w:p w14:paraId="41A5801E"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530CFAD" w14:textId="77777777" w:rsidR="004F4B9E" w:rsidRDefault="004F4B9E" w:rsidP="006A1EEE">
            <w:pPr>
              <w:rPr>
                <w:rFonts w:eastAsia="Arial" w:cs="Arial"/>
                <w:sz w:val="22"/>
                <w:szCs w:val="22"/>
              </w:rPr>
            </w:pPr>
          </w:p>
        </w:tc>
        <w:tc>
          <w:tcPr>
            <w:tcW w:w="1952" w:type="dxa"/>
          </w:tcPr>
          <w:p w14:paraId="3C9BCBFB" w14:textId="77777777" w:rsidR="004F4B9E" w:rsidRDefault="00FB4B2F" w:rsidP="006A1EEE">
            <w:pPr>
              <w:jc w:val="center"/>
              <w:rPr>
                <w:rFonts w:eastAsia="Arial" w:cs="Arial"/>
                <w:sz w:val="28"/>
                <w:szCs w:val="28"/>
              </w:rPr>
            </w:pPr>
            <w:sdt>
              <w:sdtPr>
                <w:tag w:val="goog_rdk_24"/>
                <w:id w:val="-340938716"/>
              </w:sdtPr>
              <w:sdtEndPr/>
              <w:sdtContent>
                <w:r w:rsidR="004F4B9E">
                  <w:rPr>
                    <w:rFonts w:ascii="Arial Unicode MS" w:eastAsia="Arial Unicode MS" w:hAnsi="Arial Unicode MS" w:cs="Arial Unicode MS"/>
                    <w:sz w:val="28"/>
                    <w:szCs w:val="28"/>
                  </w:rPr>
                  <w:t>☐</w:t>
                </w:r>
              </w:sdtContent>
            </w:sdt>
          </w:p>
        </w:tc>
      </w:tr>
      <w:tr w:rsidR="004F4B9E" w14:paraId="6713F003" w14:textId="77777777" w:rsidTr="006A1EEE">
        <w:tc>
          <w:tcPr>
            <w:tcW w:w="3276" w:type="dxa"/>
          </w:tcPr>
          <w:p w14:paraId="0A2A36C3"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1083805A" w14:textId="77777777" w:rsidR="004F4B9E" w:rsidRDefault="004F4B9E" w:rsidP="006A1EEE">
            <w:pPr>
              <w:rPr>
                <w:rFonts w:eastAsia="Arial" w:cs="Arial"/>
                <w:sz w:val="22"/>
                <w:szCs w:val="22"/>
              </w:rPr>
            </w:pPr>
          </w:p>
        </w:tc>
        <w:tc>
          <w:tcPr>
            <w:tcW w:w="1952" w:type="dxa"/>
          </w:tcPr>
          <w:p w14:paraId="1FDFC84D" w14:textId="77777777" w:rsidR="004F4B9E" w:rsidRDefault="00FB4B2F" w:rsidP="006A1EEE">
            <w:pPr>
              <w:jc w:val="center"/>
              <w:rPr>
                <w:rFonts w:eastAsia="Arial" w:cs="Arial"/>
                <w:sz w:val="28"/>
                <w:szCs w:val="28"/>
              </w:rPr>
            </w:pPr>
            <w:sdt>
              <w:sdtPr>
                <w:tag w:val="goog_rdk_25"/>
                <w:id w:val="-1279326233"/>
              </w:sdtPr>
              <w:sdtEndPr/>
              <w:sdtContent>
                <w:r w:rsidR="004F4B9E">
                  <w:rPr>
                    <w:rFonts w:ascii="Arial Unicode MS" w:eastAsia="Arial Unicode MS" w:hAnsi="Arial Unicode MS" w:cs="Arial Unicode MS"/>
                    <w:sz w:val="28"/>
                    <w:szCs w:val="28"/>
                  </w:rPr>
                  <w:t>☐</w:t>
                </w:r>
              </w:sdtContent>
            </w:sdt>
          </w:p>
        </w:tc>
      </w:tr>
      <w:tr w:rsidR="004F4B9E" w14:paraId="1F5A9C9E" w14:textId="77777777" w:rsidTr="006A1EEE">
        <w:tc>
          <w:tcPr>
            <w:tcW w:w="3276" w:type="dxa"/>
          </w:tcPr>
          <w:p w14:paraId="02EB8C3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216EEDC1" w14:textId="77777777" w:rsidR="004F4B9E" w:rsidRDefault="004F4B9E" w:rsidP="006A1EEE">
            <w:pPr>
              <w:rPr>
                <w:rFonts w:eastAsia="Arial" w:cs="Arial"/>
                <w:sz w:val="22"/>
                <w:szCs w:val="22"/>
              </w:rPr>
            </w:pPr>
          </w:p>
        </w:tc>
        <w:tc>
          <w:tcPr>
            <w:tcW w:w="1952" w:type="dxa"/>
          </w:tcPr>
          <w:p w14:paraId="37A3BB71" w14:textId="77777777" w:rsidR="004F4B9E" w:rsidRDefault="00FB4B2F" w:rsidP="006A1EEE">
            <w:pPr>
              <w:jc w:val="center"/>
              <w:rPr>
                <w:rFonts w:eastAsia="Arial" w:cs="Arial"/>
                <w:sz w:val="28"/>
                <w:szCs w:val="28"/>
              </w:rPr>
            </w:pPr>
            <w:sdt>
              <w:sdtPr>
                <w:tag w:val="goog_rdk_26"/>
                <w:id w:val="2116100714"/>
              </w:sdtPr>
              <w:sdtEndPr/>
              <w:sdtContent>
                <w:r w:rsidR="004F4B9E">
                  <w:rPr>
                    <w:rFonts w:ascii="Arial Unicode MS" w:eastAsia="Arial Unicode MS" w:hAnsi="Arial Unicode MS" w:cs="Arial Unicode MS"/>
                    <w:sz w:val="28"/>
                    <w:szCs w:val="28"/>
                  </w:rPr>
                  <w:t>☐</w:t>
                </w:r>
              </w:sdtContent>
            </w:sdt>
          </w:p>
        </w:tc>
      </w:tr>
      <w:tr w:rsidR="004F4B9E" w14:paraId="48CFB2B0" w14:textId="77777777" w:rsidTr="006A1EEE">
        <w:tc>
          <w:tcPr>
            <w:tcW w:w="9060" w:type="dxa"/>
            <w:gridSpan w:val="3"/>
          </w:tcPr>
          <w:p w14:paraId="72372692"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2C57557E" w14:textId="77777777" w:rsidTr="006A1EEE">
        <w:tc>
          <w:tcPr>
            <w:tcW w:w="3276" w:type="dxa"/>
          </w:tcPr>
          <w:p w14:paraId="6306E952"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1B31D166" w14:textId="77777777" w:rsidR="004F4B9E" w:rsidRDefault="004F4B9E" w:rsidP="006A1EEE">
            <w:pPr>
              <w:rPr>
                <w:rFonts w:eastAsia="Arial" w:cs="Arial"/>
                <w:sz w:val="22"/>
                <w:szCs w:val="22"/>
              </w:rPr>
            </w:pPr>
          </w:p>
        </w:tc>
        <w:tc>
          <w:tcPr>
            <w:tcW w:w="1952" w:type="dxa"/>
          </w:tcPr>
          <w:p w14:paraId="613AEB07" w14:textId="77777777" w:rsidR="004F4B9E" w:rsidRDefault="00FB4B2F" w:rsidP="006A1EEE">
            <w:pPr>
              <w:jc w:val="center"/>
              <w:rPr>
                <w:rFonts w:eastAsia="Arial" w:cs="Arial"/>
                <w:sz w:val="28"/>
                <w:szCs w:val="28"/>
              </w:rPr>
            </w:pPr>
            <w:sdt>
              <w:sdtPr>
                <w:tag w:val="goog_rdk_27"/>
                <w:id w:val="-2021462203"/>
              </w:sdtPr>
              <w:sdtEndPr/>
              <w:sdtContent>
                <w:r w:rsidR="004F4B9E">
                  <w:rPr>
                    <w:rFonts w:ascii="Arial Unicode MS" w:eastAsia="Arial Unicode MS" w:hAnsi="Arial Unicode MS" w:cs="Arial Unicode MS"/>
                    <w:sz w:val="28"/>
                    <w:szCs w:val="28"/>
                  </w:rPr>
                  <w:t>☐</w:t>
                </w:r>
              </w:sdtContent>
            </w:sdt>
          </w:p>
        </w:tc>
      </w:tr>
      <w:tr w:rsidR="004F4B9E" w14:paraId="0ED3420B" w14:textId="77777777" w:rsidTr="006A1EEE">
        <w:tc>
          <w:tcPr>
            <w:tcW w:w="3276" w:type="dxa"/>
          </w:tcPr>
          <w:p w14:paraId="2D779678"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5FD44F4F" w14:textId="77777777" w:rsidR="004F4B9E" w:rsidRDefault="004F4B9E" w:rsidP="006A1EEE">
            <w:pPr>
              <w:rPr>
                <w:rFonts w:eastAsia="Arial" w:cs="Arial"/>
                <w:sz w:val="22"/>
                <w:szCs w:val="22"/>
              </w:rPr>
            </w:pPr>
          </w:p>
        </w:tc>
        <w:tc>
          <w:tcPr>
            <w:tcW w:w="1952" w:type="dxa"/>
          </w:tcPr>
          <w:p w14:paraId="6EF3821B" w14:textId="77777777" w:rsidR="004F4B9E" w:rsidRDefault="00FB4B2F" w:rsidP="006A1EEE">
            <w:pPr>
              <w:jc w:val="center"/>
              <w:rPr>
                <w:rFonts w:eastAsia="Arial" w:cs="Arial"/>
                <w:sz w:val="28"/>
                <w:szCs w:val="28"/>
              </w:rPr>
            </w:pPr>
            <w:sdt>
              <w:sdtPr>
                <w:tag w:val="goog_rdk_28"/>
                <w:id w:val="-1485311415"/>
              </w:sdtPr>
              <w:sdtEndPr/>
              <w:sdtContent>
                <w:r w:rsidR="004F4B9E">
                  <w:rPr>
                    <w:rFonts w:ascii="Arial Unicode MS" w:eastAsia="Arial Unicode MS" w:hAnsi="Arial Unicode MS" w:cs="Arial Unicode MS"/>
                    <w:sz w:val="28"/>
                    <w:szCs w:val="28"/>
                  </w:rPr>
                  <w:t>☐</w:t>
                </w:r>
              </w:sdtContent>
            </w:sdt>
          </w:p>
        </w:tc>
      </w:tr>
      <w:tr w:rsidR="004F4B9E" w14:paraId="6D27B611" w14:textId="77777777" w:rsidTr="006A1EEE">
        <w:tc>
          <w:tcPr>
            <w:tcW w:w="3276" w:type="dxa"/>
          </w:tcPr>
          <w:p w14:paraId="599959C4"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B158FC3" w14:textId="77777777" w:rsidR="004F4B9E" w:rsidRDefault="004F4B9E" w:rsidP="006A1EEE">
            <w:pPr>
              <w:rPr>
                <w:rFonts w:eastAsia="Arial" w:cs="Arial"/>
                <w:sz w:val="22"/>
                <w:szCs w:val="22"/>
              </w:rPr>
            </w:pPr>
          </w:p>
        </w:tc>
        <w:tc>
          <w:tcPr>
            <w:tcW w:w="1952" w:type="dxa"/>
          </w:tcPr>
          <w:p w14:paraId="35392AB2" w14:textId="77777777" w:rsidR="004F4B9E" w:rsidRDefault="00FB4B2F" w:rsidP="006A1EEE">
            <w:pPr>
              <w:jc w:val="center"/>
              <w:rPr>
                <w:rFonts w:eastAsia="Arial" w:cs="Arial"/>
                <w:sz w:val="28"/>
                <w:szCs w:val="28"/>
              </w:rPr>
            </w:pPr>
            <w:sdt>
              <w:sdtPr>
                <w:tag w:val="goog_rdk_29"/>
                <w:id w:val="1026915385"/>
              </w:sdtPr>
              <w:sdtEndPr/>
              <w:sdtContent>
                <w:r w:rsidR="004F4B9E">
                  <w:rPr>
                    <w:rFonts w:ascii="Arial Unicode MS" w:eastAsia="Arial Unicode MS" w:hAnsi="Arial Unicode MS" w:cs="Arial Unicode MS"/>
                    <w:sz w:val="28"/>
                    <w:szCs w:val="28"/>
                  </w:rPr>
                  <w:t>☐</w:t>
                </w:r>
              </w:sdtContent>
            </w:sdt>
          </w:p>
        </w:tc>
      </w:tr>
      <w:tr w:rsidR="004F4B9E" w14:paraId="498BF23E" w14:textId="77777777" w:rsidTr="006A1EEE">
        <w:tc>
          <w:tcPr>
            <w:tcW w:w="3276" w:type="dxa"/>
          </w:tcPr>
          <w:p w14:paraId="2780AE5A"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0EAD760F" w14:textId="77777777" w:rsidR="004F4B9E" w:rsidRDefault="004F4B9E" w:rsidP="006A1EEE">
            <w:pPr>
              <w:rPr>
                <w:rFonts w:eastAsia="Arial" w:cs="Arial"/>
                <w:sz w:val="22"/>
                <w:szCs w:val="22"/>
              </w:rPr>
            </w:pPr>
          </w:p>
        </w:tc>
        <w:tc>
          <w:tcPr>
            <w:tcW w:w="1952" w:type="dxa"/>
          </w:tcPr>
          <w:p w14:paraId="2F96DC3E" w14:textId="77777777" w:rsidR="004F4B9E" w:rsidRDefault="00FB4B2F" w:rsidP="006A1EEE">
            <w:pPr>
              <w:jc w:val="center"/>
              <w:rPr>
                <w:rFonts w:eastAsia="Arial" w:cs="Arial"/>
                <w:sz w:val="28"/>
                <w:szCs w:val="28"/>
              </w:rPr>
            </w:pPr>
            <w:sdt>
              <w:sdtPr>
                <w:tag w:val="goog_rdk_30"/>
                <w:id w:val="-542522338"/>
              </w:sdtPr>
              <w:sdtEndPr/>
              <w:sdtContent>
                <w:r w:rsidR="004F4B9E">
                  <w:rPr>
                    <w:rFonts w:ascii="Arial Unicode MS" w:eastAsia="Arial Unicode MS" w:hAnsi="Arial Unicode MS" w:cs="Arial Unicode MS"/>
                    <w:sz w:val="28"/>
                    <w:szCs w:val="28"/>
                  </w:rPr>
                  <w:t>☐</w:t>
                </w:r>
              </w:sdtContent>
            </w:sdt>
          </w:p>
        </w:tc>
      </w:tr>
    </w:tbl>
    <w:p w14:paraId="18D90573" w14:textId="77777777" w:rsidR="004F4B9E" w:rsidRDefault="004F4B9E" w:rsidP="004F4B9E">
      <w:pPr>
        <w:rPr>
          <w:rFonts w:eastAsia="Arial" w:cs="Arial"/>
        </w:rPr>
      </w:pPr>
    </w:p>
    <w:p w14:paraId="58B2C6D8" w14:textId="77777777" w:rsidR="004F4B9E" w:rsidRDefault="004F4B9E" w:rsidP="004F4B9E">
      <w:pPr>
        <w:rPr>
          <w:rFonts w:eastAsia="Arial" w:cs="Arial"/>
        </w:rPr>
      </w:pPr>
      <w:r>
        <w:rPr>
          <w:rFonts w:eastAsia="Arial" w:cs="Arial"/>
        </w:rPr>
        <w:t>Damit d</w:t>
      </w:r>
      <w:r w:rsidR="00AB062C">
        <w:rPr>
          <w:rFonts w:eastAsia="Arial" w:cs="Arial"/>
        </w:rPr>
        <w:t xml:space="preserve">ie Semesterarbeit </w:t>
      </w:r>
      <w:r>
        <w:rPr>
          <w:rFonts w:eastAsia="Arial" w:cs="Arial"/>
        </w:rPr>
        <w:t xml:space="preserve">angenommen wird, müssen alle Kriterien erfüllt sein. </w:t>
      </w:r>
    </w:p>
    <w:p w14:paraId="5D8343E7" w14:textId="77777777" w:rsidR="004F4B9E" w:rsidRDefault="004F4B9E" w:rsidP="004F4B9E">
      <w:pPr>
        <w:rPr>
          <w:rFonts w:eastAsia="Arial" w:cs="Arial"/>
        </w:rPr>
      </w:pPr>
    </w:p>
    <w:p w14:paraId="0FD0E34A" w14:textId="77777777" w:rsidR="000263CB" w:rsidRPr="004F4B9E" w:rsidRDefault="000263CB" w:rsidP="004F4B9E"/>
    <w:sectPr w:rsidR="000263CB" w:rsidRPr="004F4B9E" w:rsidSect="00A475E5">
      <w:headerReference w:type="default" r:id="rId10"/>
      <w:headerReference w:type="first" r:id="rId11"/>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44F21" w14:textId="77777777" w:rsidR="00267592" w:rsidRDefault="00267592" w:rsidP="00657B1D">
      <w:r>
        <w:separator/>
      </w:r>
    </w:p>
  </w:endnote>
  <w:endnote w:type="continuationSeparator" w:id="0">
    <w:p w14:paraId="49871B65" w14:textId="77777777" w:rsidR="00267592" w:rsidRDefault="00267592" w:rsidP="00657B1D">
      <w:r>
        <w:continuationSeparator/>
      </w:r>
    </w:p>
  </w:endnote>
  <w:endnote w:type="continuationNotice" w:id="1">
    <w:p w14:paraId="3A3877C5" w14:textId="77777777" w:rsidR="00267592" w:rsidRDefault="002675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Noto Sans Symbols">
    <w:altName w:val="Times New Roman"/>
    <w:charset w:val="00"/>
    <w:family w:val="auto"/>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75A5E" w14:textId="77777777" w:rsidR="00267592" w:rsidRDefault="00267592" w:rsidP="00657B1D">
      <w:r>
        <w:separator/>
      </w:r>
    </w:p>
  </w:footnote>
  <w:footnote w:type="continuationSeparator" w:id="0">
    <w:p w14:paraId="356FA67A" w14:textId="77777777" w:rsidR="00267592" w:rsidRDefault="00267592" w:rsidP="00657B1D">
      <w:r>
        <w:continuationSeparator/>
      </w:r>
    </w:p>
  </w:footnote>
  <w:footnote w:type="continuationNotice" w:id="1">
    <w:p w14:paraId="505AE9EE" w14:textId="77777777" w:rsidR="00267592" w:rsidRDefault="002675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17CD"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5E856C77" wp14:editId="3F9F0CCA">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56C77"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53BA6903" wp14:editId="315B8ACE">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6A7CB"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EndPr/>
      <w:sdtContent>
        <w:r w:rsidRPr="00BA42C8">
          <w:t>Technische Berufsschule Zürich</w:t>
        </w:r>
      </w:sdtContent>
    </w:sdt>
  </w:p>
  <w:p w14:paraId="0A27CD2C" w14:textId="77777777" w:rsidR="00060455" w:rsidRPr="00A05ED7" w:rsidRDefault="00FB4B2F"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t>Höhere Fachschule</w:t>
        </w:r>
      </w:sdtContent>
    </w:sdt>
  </w:p>
  <w:p w14:paraId="33F6BF37"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1FE8DE33" wp14:editId="43A10A71">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DE33"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F72E" w14:textId="77777777" w:rsidR="00060455" w:rsidRDefault="00060455" w:rsidP="00A05ED7">
    <w:pPr>
      <w:pStyle w:val="KopfzeilePrimary"/>
      <w:spacing w:before="660" w:after="0"/>
    </w:pPr>
    <w:r w:rsidRPr="006000FE">
      <w:t>Technische Berufsschule Zürich TBZ</w:t>
    </w:r>
  </w:p>
  <w:p w14:paraId="31DF53B6" w14:textId="77777777" w:rsidR="00060455" w:rsidRPr="00A05ED7" w:rsidRDefault="00FB4B2F"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rPr>
            <w:rFonts w:asciiTheme="minorHAnsi" w:hAnsiTheme="minorHAnsi"/>
          </w:rPr>
          <w:t>Höhere Fachschule</w:t>
        </w:r>
      </w:sdtContent>
    </w:sdt>
  </w:p>
  <w:p w14:paraId="5F9B4934"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141A6892" wp14:editId="542A6282">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7911FB47" wp14:editId="41E1BBC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F4B1C6B"/>
    <w:multiLevelType w:val="hybridMultilevel"/>
    <w:tmpl w:val="ABF0AE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48939EA"/>
    <w:multiLevelType w:val="hybridMultilevel"/>
    <w:tmpl w:val="CD0CBC0E"/>
    <w:lvl w:ilvl="0" w:tplc="CF023ED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1"/>
  </w:num>
  <w:num w:numId="2" w16cid:durableId="391006977">
    <w:abstractNumId w:val="2"/>
  </w:num>
  <w:num w:numId="3" w16cid:durableId="1044450882">
    <w:abstractNumId w:val="6"/>
  </w:num>
  <w:num w:numId="4" w16cid:durableId="865484487">
    <w:abstractNumId w:val="3"/>
  </w:num>
  <w:num w:numId="5" w16cid:durableId="477840545">
    <w:abstractNumId w:val="0"/>
  </w:num>
  <w:num w:numId="6" w16cid:durableId="2037461967">
    <w:abstractNumId w:val="4"/>
  </w:num>
  <w:num w:numId="7" w16cid:durableId="1558201046">
    <w:abstractNumId w:val="1"/>
  </w:num>
  <w:num w:numId="8" w16cid:durableId="21759548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80"/>
    <w:rsid w:val="00000E95"/>
    <w:rsid w:val="000013FE"/>
    <w:rsid w:val="0000356E"/>
    <w:rsid w:val="0000654A"/>
    <w:rsid w:val="00010036"/>
    <w:rsid w:val="00020748"/>
    <w:rsid w:val="0002260D"/>
    <w:rsid w:val="000263CB"/>
    <w:rsid w:val="000368B4"/>
    <w:rsid w:val="00036DB1"/>
    <w:rsid w:val="00041A09"/>
    <w:rsid w:val="00041B03"/>
    <w:rsid w:val="000454B6"/>
    <w:rsid w:val="00052093"/>
    <w:rsid w:val="00055BC4"/>
    <w:rsid w:val="00060455"/>
    <w:rsid w:val="00061773"/>
    <w:rsid w:val="000700D0"/>
    <w:rsid w:val="00073B11"/>
    <w:rsid w:val="000748BC"/>
    <w:rsid w:val="00080CDD"/>
    <w:rsid w:val="00081704"/>
    <w:rsid w:val="00082849"/>
    <w:rsid w:val="00083A41"/>
    <w:rsid w:val="00086FD1"/>
    <w:rsid w:val="00087132"/>
    <w:rsid w:val="00091CBF"/>
    <w:rsid w:val="0009710B"/>
    <w:rsid w:val="000A11F9"/>
    <w:rsid w:val="000A47AA"/>
    <w:rsid w:val="000A5AE3"/>
    <w:rsid w:val="000A76F1"/>
    <w:rsid w:val="000B1603"/>
    <w:rsid w:val="000B4529"/>
    <w:rsid w:val="000B4F4D"/>
    <w:rsid w:val="000B5A94"/>
    <w:rsid w:val="000B6383"/>
    <w:rsid w:val="000B7B53"/>
    <w:rsid w:val="000C0247"/>
    <w:rsid w:val="000C3779"/>
    <w:rsid w:val="000C65CF"/>
    <w:rsid w:val="000D0E61"/>
    <w:rsid w:val="000D2EA8"/>
    <w:rsid w:val="000D4AB6"/>
    <w:rsid w:val="000D7BB1"/>
    <w:rsid w:val="000E2195"/>
    <w:rsid w:val="000E4808"/>
    <w:rsid w:val="000E59AF"/>
    <w:rsid w:val="000F3644"/>
    <w:rsid w:val="000F606D"/>
    <w:rsid w:val="0010039C"/>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61F4"/>
    <w:rsid w:val="00170382"/>
    <w:rsid w:val="00170D9E"/>
    <w:rsid w:val="001755F4"/>
    <w:rsid w:val="001822FF"/>
    <w:rsid w:val="00184196"/>
    <w:rsid w:val="0018470A"/>
    <w:rsid w:val="001854E9"/>
    <w:rsid w:val="00185D80"/>
    <w:rsid w:val="00190E47"/>
    <w:rsid w:val="001922AB"/>
    <w:rsid w:val="0019252B"/>
    <w:rsid w:val="00194C3B"/>
    <w:rsid w:val="001B0BC8"/>
    <w:rsid w:val="001B1EDE"/>
    <w:rsid w:val="001B2B68"/>
    <w:rsid w:val="001B4795"/>
    <w:rsid w:val="001B5167"/>
    <w:rsid w:val="001C192A"/>
    <w:rsid w:val="001C22E3"/>
    <w:rsid w:val="001C47DB"/>
    <w:rsid w:val="001C51D6"/>
    <w:rsid w:val="001C5E71"/>
    <w:rsid w:val="001D279C"/>
    <w:rsid w:val="001D335E"/>
    <w:rsid w:val="001D6F0A"/>
    <w:rsid w:val="001E1320"/>
    <w:rsid w:val="001E3BAC"/>
    <w:rsid w:val="001F0B33"/>
    <w:rsid w:val="001F174E"/>
    <w:rsid w:val="001F22FF"/>
    <w:rsid w:val="001F324B"/>
    <w:rsid w:val="001F523E"/>
    <w:rsid w:val="001F559D"/>
    <w:rsid w:val="001F7417"/>
    <w:rsid w:val="002012FD"/>
    <w:rsid w:val="00207B5A"/>
    <w:rsid w:val="00211D05"/>
    <w:rsid w:val="00211F63"/>
    <w:rsid w:val="0022038C"/>
    <w:rsid w:val="00232CDB"/>
    <w:rsid w:val="00241F2C"/>
    <w:rsid w:val="00242180"/>
    <w:rsid w:val="00246C20"/>
    <w:rsid w:val="00246E61"/>
    <w:rsid w:val="00246FC4"/>
    <w:rsid w:val="00247320"/>
    <w:rsid w:val="002502B0"/>
    <w:rsid w:val="00251711"/>
    <w:rsid w:val="0025328D"/>
    <w:rsid w:val="00260FE0"/>
    <w:rsid w:val="00267592"/>
    <w:rsid w:val="0026770A"/>
    <w:rsid w:val="002827B1"/>
    <w:rsid w:val="00284E6A"/>
    <w:rsid w:val="002879CB"/>
    <w:rsid w:val="00292CB8"/>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5A4B"/>
    <w:rsid w:val="002E31D3"/>
    <w:rsid w:val="002E349E"/>
    <w:rsid w:val="002E3C04"/>
    <w:rsid w:val="002E5542"/>
    <w:rsid w:val="002E5E6A"/>
    <w:rsid w:val="002F1831"/>
    <w:rsid w:val="002F1929"/>
    <w:rsid w:val="002F1F0B"/>
    <w:rsid w:val="002F36F5"/>
    <w:rsid w:val="002F4E0D"/>
    <w:rsid w:val="003006BC"/>
    <w:rsid w:val="00302D8B"/>
    <w:rsid w:val="003055FA"/>
    <w:rsid w:val="00306385"/>
    <w:rsid w:val="00307A5C"/>
    <w:rsid w:val="00313DB8"/>
    <w:rsid w:val="00314D27"/>
    <w:rsid w:val="00315B01"/>
    <w:rsid w:val="00322264"/>
    <w:rsid w:val="00322842"/>
    <w:rsid w:val="00324ED3"/>
    <w:rsid w:val="00333583"/>
    <w:rsid w:val="00341CD0"/>
    <w:rsid w:val="003469A5"/>
    <w:rsid w:val="00347AC1"/>
    <w:rsid w:val="00351A22"/>
    <w:rsid w:val="003534D1"/>
    <w:rsid w:val="0035548F"/>
    <w:rsid w:val="00357A09"/>
    <w:rsid w:val="00357F65"/>
    <w:rsid w:val="003631A9"/>
    <w:rsid w:val="0036361B"/>
    <w:rsid w:val="003657F5"/>
    <w:rsid w:val="0036652B"/>
    <w:rsid w:val="003673C6"/>
    <w:rsid w:val="00367CC3"/>
    <w:rsid w:val="00370880"/>
    <w:rsid w:val="00373B88"/>
    <w:rsid w:val="003838FC"/>
    <w:rsid w:val="00391A92"/>
    <w:rsid w:val="00397E8E"/>
    <w:rsid w:val="003A004B"/>
    <w:rsid w:val="003A3092"/>
    <w:rsid w:val="003A592E"/>
    <w:rsid w:val="003B2633"/>
    <w:rsid w:val="003B530D"/>
    <w:rsid w:val="003B544D"/>
    <w:rsid w:val="003B66F4"/>
    <w:rsid w:val="003C0D75"/>
    <w:rsid w:val="003C32C7"/>
    <w:rsid w:val="003C71C6"/>
    <w:rsid w:val="003C7710"/>
    <w:rsid w:val="003D7623"/>
    <w:rsid w:val="003E14BF"/>
    <w:rsid w:val="003E2636"/>
    <w:rsid w:val="003E65DF"/>
    <w:rsid w:val="003E7D81"/>
    <w:rsid w:val="003F2DAA"/>
    <w:rsid w:val="003F3CB0"/>
    <w:rsid w:val="003F42E7"/>
    <w:rsid w:val="003F4B84"/>
    <w:rsid w:val="00400293"/>
    <w:rsid w:val="004012BD"/>
    <w:rsid w:val="004022E3"/>
    <w:rsid w:val="00411C1C"/>
    <w:rsid w:val="004176CC"/>
    <w:rsid w:val="004202F9"/>
    <w:rsid w:val="00420354"/>
    <w:rsid w:val="00421117"/>
    <w:rsid w:val="004222C3"/>
    <w:rsid w:val="00433C80"/>
    <w:rsid w:val="004345B1"/>
    <w:rsid w:val="00446C35"/>
    <w:rsid w:val="00447D98"/>
    <w:rsid w:val="00450191"/>
    <w:rsid w:val="004502CB"/>
    <w:rsid w:val="0045499F"/>
    <w:rsid w:val="00456179"/>
    <w:rsid w:val="00456581"/>
    <w:rsid w:val="0045718B"/>
    <w:rsid w:val="00466508"/>
    <w:rsid w:val="00473B96"/>
    <w:rsid w:val="004838BE"/>
    <w:rsid w:val="00483D49"/>
    <w:rsid w:val="004919C7"/>
    <w:rsid w:val="004A0000"/>
    <w:rsid w:val="004A1D97"/>
    <w:rsid w:val="004A2D85"/>
    <w:rsid w:val="004A2D98"/>
    <w:rsid w:val="004B1805"/>
    <w:rsid w:val="004B253E"/>
    <w:rsid w:val="004B5CF8"/>
    <w:rsid w:val="004C213C"/>
    <w:rsid w:val="004C5252"/>
    <w:rsid w:val="004D16CF"/>
    <w:rsid w:val="004D41AF"/>
    <w:rsid w:val="004D553A"/>
    <w:rsid w:val="004D603D"/>
    <w:rsid w:val="004D6E43"/>
    <w:rsid w:val="004D7D20"/>
    <w:rsid w:val="004E1953"/>
    <w:rsid w:val="004F4B9E"/>
    <w:rsid w:val="004F6364"/>
    <w:rsid w:val="00502A3B"/>
    <w:rsid w:val="00502B3A"/>
    <w:rsid w:val="00506860"/>
    <w:rsid w:val="00510CA0"/>
    <w:rsid w:val="0051353D"/>
    <w:rsid w:val="0051435C"/>
    <w:rsid w:val="00515CA0"/>
    <w:rsid w:val="005236CB"/>
    <w:rsid w:val="005246FF"/>
    <w:rsid w:val="0052559F"/>
    <w:rsid w:val="0052581E"/>
    <w:rsid w:val="00525EF5"/>
    <w:rsid w:val="00530F17"/>
    <w:rsid w:val="00533CF1"/>
    <w:rsid w:val="00546F01"/>
    <w:rsid w:val="0055248A"/>
    <w:rsid w:val="00552732"/>
    <w:rsid w:val="00556A80"/>
    <w:rsid w:val="0056112C"/>
    <w:rsid w:val="00562458"/>
    <w:rsid w:val="0056295F"/>
    <w:rsid w:val="005634CB"/>
    <w:rsid w:val="005668F2"/>
    <w:rsid w:val="00571AD5"/>
    <w:rsid w:val="00572C98"/>
    <w:rsid w:val="00574418"/>
    <w:rsid w:val="00580209"/>
    <w:rsid w:val="00582CF3"/>
    <w:rsid w:val="00584158"/>
    <w:rsid w:val="0058445A"/>
    <w:rsid w:val="00591176"/>
    <w:rsid w:val="00593B69"/>
    <w:rsid w:val="005951E9"/>
    <w:rsid w:val="0059777D"/>
    <w:rsid w:val="005A4676"/>
    <w:rsid w:val="005A4D8C"/>
    <w:rsid w:val="005A4F5A"/>
    <w:rsid w:val="005A7088"/>
    <w:rsid w:val="005B6DA4"/>
    <w:rsid w:val="005B7878"/>
    <w:rsid w:val="005C1A45"/>
    <w:rsid w:val="005C287C"/>
    <w:rsid w:val="005C67F3"/>
    <w:rsid w:val="005D007A"/>
    <w:rsid w:val="005D0190"/>
    <w:rsid w:val="005D32B8"/>
    <w:rsid w:val="005D5C0D"/>
    <w:rsid w:val="005D6107"/>
    <w:rsid w:val="005D7B56"/>
    <w:rsid w:val="005E7074"/>
    <w:rsid w:val="005F0C0B"/>
    <w:rsid w:val="005F4C03"/>
    <w:rsid w:val="005F5908"/>
    <w:rsid w:val="005F71D0"/>
    <w:rsid w:val="006000FE"/>
    <w:rsid w:val="00600AA3"/>
    <w:rsid w:val="00610375"/>
    <w:rsid w:val="00617911"/>
    <w:rsid w:val="00617DCB"/>
    <w:rsid w:val="00620096"/>
    <w:rsid w:val="00620C72"/>
    <w:rsid w:val="0062516C"/>
    <w:rsid w:val="0063073B"/>
    <w:rsid w:val="006310DA"/>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64E3"/>
    <w:rsid w:val="00677339"/>
    <w:rsid w:val="00677A11"/>
    <w:rsid w:val="00681311"/>
    <w:rsid w:val="00690DD3"/>
    <w:rsid w:val="0069632F"/>
    <w:rsid w:val="006974CC"/>
    <w:rsid w:val="006A10E1"/>
    <w:rsid w:val="006B2E0E"/>
    <w:rsid w:val="006B6FAE"/>
    <w:rsid w:val="006C12FE"/>
    <w:rsid w:val="006C159D"/>
    <w:rsid w:val="006C6BD6"/>
    <w:rsid w:val="006C6FF1"/>
    <w:rsid w:val="006C755B"/>
    <w:rsid w:val="006D2E2C"/>
    <w:rsid w:val="006D627A"/>
    <w:rsid w:val="006D7B34"/>
    <w:rsid w:val="006E1766"/>
    <w:rsid w:val="006F375B"/>
    <w:rsid w:val="006F391A"/>
    <w:rsid w:val="006F4E53"/>
    <w:rsid w:val="006F62D0"/>
    <w:rsid w:val="006F6C5A"/>
    <w:rsid w:val="006F7A8F"/>
    <w:rsid w:val="00703C1A"/>
    <w:rsid w:val="00710A94"/>
    <w:rsid w:val="00711EF5"/>
    <w:rsid w:val="007123B0"/>
    <w:rsid w:val="0071316B"/>
    <w:rsid w:val="007167DE"/>
    <w:rsid w:val="00720F69"/>
    <w:rsid w:val="00722F32"/>
    <w:rsid w:val="00725D91"/>
    <w:rsid w:val="00727946"/>
    <w:rsid w:val="007317B6"/>
    <w:rsid w:val="007320A0"/>
    <w:rsid w:val="00733D96"/>
    <w:rsid w:val="00735C4F"/>
    <w:rsid w:val="00735F83"/>
    <w:rsid w:val="00736384"/>
    <w:rsid w:val="007372FC"/>
    <w:rsid w:val="007405CC"/>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71BA1"/>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026E"/>
    <w:rsid w:val="007C1122"/>
    <w:rsid w:val="007C170E"/>
    <w:rsid w:val="007C5B5B"/>
    <w:rsid w:val="007D6F67"/>
    <w:rsid w:val="007E0C54"/>
    <w:rsid w:val="007E3F60"/>
    <w:rsid w:val="007E65A2"/>
    <w:rsid w:val="007E73BC"/>
    <w:rsid w:val="007F5247"/>
    <w:rsid w:val="00811BB1"/>
    <w:rsid w:val="008169F9"/>
    <w:rsid w:val="00820BC1"/>
    <w:rsid w:val="00827CA1"/>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3C1C"/>
    <w:rsid w:val="00890635"/>
    <w:rsid w:val="00893C10"/>
    <w:rsid w:val="00895A5D"/>
    <w:rsid w:val="00897917"/>
    <w:rsid w:val="008A0946"/>
    <w:rsid w:val="008A222C"/>
    <w:rsid w:val="008A2CD0"/>
    <w:rsid w:val="008B4797"/>
    <w:rsid w:val="008B47C0"/>
    <w:rsid w:val="008C50F6"/>
    <w:rsid w:val="008C6CCF"/>
    <w:rsid w:val="008D0E98"/>
    <w:rsid w:val="008D3A9F"/>
    <w:rsid w:val="008D3C22"/>
    <w:rsid w:val="008D41B1"/>
    <w:rsid w:val="008DCDF2"/>
    <w:rsid w:val="008E4AD2"/>
    <w:rsid w:val="008F140D"/>
    <w:rsid w:val="008F3429"/>
    <w:rsid w:val="008F38B6"/>
    <w:rsid w:val="008F6272"/>
    <w:rsid w:val="008F7573"/>
    <w:rsid w:val="00903D24"/>
    <w:rsid w:val="009107D8"/>
    <w:rsid w:val="00910F28"/>
    <w:rsid w:val="00911D30"/>
    <w:rsid w:val="00913B27"/>
    <w:rsid w:val="009161C4"/>
    <w:rsid w:val="009170BE"/>
    <w:rsid w:val="009253CD"/>
    <w:rsid w:val="0093101B"/>
    <w:rsid w:val="00932C5C"/>
    <w:rsid w:val="009406A9"/>
    <w:rsid w:val="0094072B"/>
    <w:rsid w:val="00941978"/>
    <w:rsid w:val="00942044"/>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64A9"/>
    <w:rsid w:val="00990DAC"/>
    <w:rsid w:val="00991018"/>
    <w:rsid w:val="00992228"/>
    <w:rsid w:val="009928AE"/>
    <w:rsid w:val="00996435"/>
    <w:rsid w:val="00997BB9"/>
    <w:rsid w:val="00997D8D"/>
    <w:rsid w:val="009A3AC8"/>
    <w:rsid w:val="009A53D4"/>
    <w:rsid w:val="009B01B6"/>
    <w:rsid w:val="009B28AB"/>
    <w:rsid w:val="009B4C63"/>
    <w:rsid w:val="009B57E5"/>
    <w:rsid w:val="009B7CE7"/>
    <w:rsid w:val="009B7D50"/>
    <w:rsid w:val="009C3841"/>
    <w:rsid w:val="009D1881"/>
    <w:rsid w:val="009D2874"/>
    <w:rsid w:val="009D5780"/>
    <w:rsid w:val="009D60C1"/>
    <w:rsid w:val="009DCDB7"/>
    <w:rsid w:val="009E0D89"/>
    <w:rsid w:val="009E15CF"/>
    <w:rsid w:val="009E47AF"/>
    <w:rsid w:val="009E4CCF"/>
    <w:rsid w:val="009F265F"/>
    <w:rsid w:val="00A010F3"/>
    <w:rsid w:val="00A01E81"/>
    <w:rsid w:val="00A053AA"/>
    <w:rsid w:val="00A05ED7"/>
    <w:rsid w:val="00A06E96"/>
    <w:rsid w:val="00A10DF6"/>
    <w:rsid w:val="00A11659"/>
    <w:rsid w:val="00A14450"/>
    <w:rsid w:val="00A153BF"/>
    <w:rsid w:val="00A1788A"/>
    <w:rsid w:val="00A2655D"/>
    <w:rsid w:val="00A27F42"/>
    <w:rsid w:val="00A30D3B"/>
    <w:rsid w:val="00A30FEB"/>
    <w:rsid w:val="00A368BB"/>
    <w:rsid w:val="00A47172"/>
    <w:rsid w:val="00A475E5"/>
    <w:rsid w:val="00A52967"/>
    <w:rsid w:val="00A53CEF"/>
    <w:rsid w:val="00A55217"/>
    <w:rsid w:val="00A62085"/>
    <w:rsid w:val="00A63413"/>
    <w:rsid w:val="00A6462F"/>
    <w:rsid w:val="00A67F7E"/>
    <w:rsid w:val="00A740B6"/>
    <w:rsid w:val="00A837A3"/>
    <w:rsid w:val="00A85458"/>
    <w:rsid w:val="00A857CE"/>
    <w:rsid w:val="00A90A6F"/>
    <w:rsid w:val="00A91356"/>
    <w:rsid w:val="00A947F8"/>
    <w:rsid w:val="00A95512"/>
    <w:rsid w:val="00A960FC"/>
    <w:rsid w:val="00AA10D7"/>
    <w:rsid w:val="00AA1D5C"/>
    <w:rsid w:val="00AB062C"/>
    <w:rsid w:val="00AB4710"/>
    <w:rsid w:val="00AC0217"/>
    <w:rsid w:val="00AC4179"/>
    <w:rsid w:val="00AC52EC"/>
    <w:rsid w:val="00AC6921"/>
    <w:rsid w:val="00AD3C46"/>
    <w:rsid w:val="00AD79F1"/>
    <w:rsid w:val="00AE3B11"/>
    <w:rsid w:val="00AE4A61"/>
    <w:rsid w:val="00AF3D89"/>
    <w:rsid w:val="00AF591D"/>
    <w:rsid w:val="00B10BB6"/>
    <w:rsid w:val="00B167AA"/>
    <w:rsid w:val="00B17921"/>
    <w:rsid w:val="00B21901"/>
    <w:rsid w:val="00B255CE"/>
    <w:rsid w:val="00B343A5"/>
    <w:rsid w:val="00B41DCF"/>
    <w:rsid w:val="00B41F6B"/>
    <w:rsid w:val="00B42A7E"/>
    <w:rsid w:val="00B5214E"/>
    <w:rsid w:val="00B53593"/>
    <w:rsid w:val="00B55A8E"/>
    <w:rsid w:val="00B61E49"/>
    <w:rsid w:val="00B67910"/>
    <w:rsid w:val="00B7739C"/>
    <w:rsid w:val="00B77A43"/>
    <w:rsid w:val="00B81B15"/>
    <w:rsid w:val="00B84709"/>
    <w:rsid w:val="00B84820"/>
    <w:rsid w:val="00B906B3"/>
    <w:rsid w:val="00B906C7"/>
    <w:rsid w:val="00B90F70"/>
    <w:rsid w:val="00B91F22"/>
    <w:rsid w:val="00B955C2"/>
    <w:rsid w:val="00B96A40"/>
    <w:rsid w:val="00B96C4A"/>
    <w:rsid w:val="00B97159"/>
    <w:rsid w:val="00BA1F7D"/>
    <w:rsid w:val="00BA2678"/>
    <w:rsid w:val="00BA42C8"/>
    <w:rsid w:val="00BA730D"/>
    <w:rsid w:val="00BB57F7"/>
    <w:rsid w:val="00BB5EFC"/>
    <w:rsid w:val="00BB6ECB"/>
    <w:rsid w:val="00BB7607"/>
    <w:rsid w:val="00BB7F39"/>
    <w:rsid w:val="00BC06C5"/>
    <w:rsid w:val="00BC0CB5"/>
    <w:rsid w:val="00BC1FCB"/>
    <w:rsid w:val="00BC3A51"/>
    <w:rsid w:val="00BC47EF"/>
    <w:rsid w:val="00BC5B28"/>
    <w:rsid w:val="00BC7AB9"/>
    <w:rsid w:val="00BD4CB1"/>
    <w:rsid w:val="00BD5828"/>
    <w:rsid w:val="00BD6EB7"/>
    <w:rsid w:val="00BD7456"/>
    <w:rsid w:val="00BD76FA"/>
    <w:rsid w:val="00BE3AA7"/>
    <w:rsid w:val="00BF3539"/>
    <w:rsid w:val="00BF5327"/>
    <w:rsid w:val="00BF5C72"/>
    <w:rsid w:val="00C000CF"/>
    <w:rsid w:val="00C05630"/>
    <w:rsid w:val="00C1306A"/>
    <w:rsid w:val="00C1402E"/>
    <w:rsid w:val="00C2312D"/>
    <w:rsid w:val="00C47B01"/>
    <w:rsid w:val="00C5043D"/>
    <w:rsid w:val="00C507F2"/>
    <w:rsid w:val="00C56359"/>
    <w:rsid w:val="00C57848"/>
    <w:rsid w:val="00C664EB"/>
    <w:rsid w:val="00C73FC7"/>
    <w:rsid w:val="00C7438C"/>
    <w:rsid w:val="00C83AF4"/>
    <w:rsid w:val="00C8702A"/>
    <w:rsid w:val="00C93468"/>
    <w:rsid w:val="00C95ACB"/>
    <w:rsid w:val="00C96340"/>
    <w:rsid w:val="00CA4588"/>
    <w:rsid w:val="00CB27D7"/>
    <w:rsid w:val="00CB3BC0"/>
    <w:rsid w:val="00CC033F"/>
    <w:rsid w:val="00CC28B0"/>
    <w:rsid w:val="00CC2C1E"/>
    <w:rsid w:val="00CD0856"/>
    <w:rsid w:val="00CD1B66"/>
    <w:rsid w:val="00CD505B"/>
    <w:rsid w:val="00CE1173"/>
    <w:rsid w:val="00CE4D59"/>
    <w:rsid w:val="00CE7221"/>
    <w:rsid w:val="00CF07F6"/>
    <w:rsid w:val="00CF43D9"/>
    <w:rsid w:val="00CF74F7"/>
    <w:rsid w:val="00D017E3"/>
    <w:rsid w:val="00D11E96"/>
    <w:rsid w:val="00D12816"/>
    <w:rsid w:val="00D140B3"/>
    <w:rsid w:val="00D16A53"/>
    <w:rsid w:val="00D2070C"/>
    <w:rsid w:val="00D212C2"/>
    <w:rsid w:val="00D256E9"/>
    <w:rsid w:val="00D26E52"/>
    <w:rsid w:val="00D30C53"/>
    <w:rsid w:val="00D30CA0"/>
    <w:rsid w:val="00D315F4"/>
    <w:rsid w:val="00D3579C"/>
    <w:rsid w:val="00D3718B"/>
    <w:rsid w:val="00D4034C"/>
    <w:rsid w:val="00D47374"/>
    <w:rsid w:val="00D54571"/>
    <w:rsid w:val="00D550E1"/>
    <w:rsid w:val="00D5513F"/>
    <w:rsid w:val="00D5735C"/>
    <w:rsid w:val="00D60979"/>
    <w:rsid w:val="00D63371"/>
    <w:rsid w:val="00D63EBA"/>
    <w:rsid w:val="00D64C3C"/>
    <w:rsid w:val="00D64C82"/>
    <w:rsid w:val="00D64DA8"/>
    <w:rsid w:val="00D654F5"/>
    <w:rsid w:val="00D662AF"/>
    <w:rsid w:val="00D67606"/>
    <w:rsid w:val="00D77234"/>
    <w:rsid w:val="00D80CCF"/>
    <w:rsid w:val="00D826E4"/>
    <w:rsid w:val="00DA17D0"/>
    <w:rsid w:val="00DA2B7C"/>
    <w:rsid w:val="00DA4F15"/>
    <w:rsid w:val="00DB3AD9"/>
    <w:rsid w:val="00DB624B"/>
    <w:rsid w:val="00DC2F0C"/>
    <w:rsid w:val="00DC641F"/>
    <w:rsid w:val="00DC7CFC"/>
    <w:rsid w:val="00DE5C2A"/>
    <w:rsid w:val="00DF1F26"/>
    <w:rsid w:val="00DF2F5A"/>
    <w:rsid w:val="00DF3FF9"/>
    <w:rsid w:val="00DF7CE7"/>
    <w:rsid w:val="00E00250"/>
    <w:rsid w:val="00E05A87"/>
    <w:rsid w:val="00E07395"/>
    <w:rsid w:val="00E07C42"/>
    <w:rsid w:val="00E1215F"/>
    <w:rsid w:val="00E12759"/>
    <w:rsid w:val="00E160DD"/>
    <w:rsid w:val="00E16211"/>
    <w:rsid w:val="00E1661C"/>
    <w:rsid w:val="00E20957"/>
    <w:rsid w:val="00E21603"/>
    <w:rsid w:val="00E27A24"/>
    <w:rsid w:val="00E33BD0"/>
    <w:rsid w:val="00E34B4F"/>
    <w:rsid w:val="00E34E79"/>
    <w:rsid w:val="00E37A0F"/>
    <w:rsid w:val="00E427BD"/>
    <w:rsid w:val="00E43F5B"/>
    <w:rsid w:val="00E475F9"/>
    <w:rsid w:val="00E51EC1"/>
    <w:rsid w:val="00E53EFA"/>
    <w:rsid w:val="00E55F3C"/>
    <w:rsid w:val="00E63451"/>
    <w:rsid w:val="00E653E4"/>
    <w:rsid w:val="00E65BE2"/>
    <w:rsid w:val="00E65D6E"/>
    <w:rsid w:val="00E66928"/>
    <w:rsid w:val="00E66A13"/>
    <w:rsid w:val="00E72A0F"/>
    <w:rsid w:val="00E7558E"/>
    <w:rsid w:val="00E83986"/>
    <w:rsid w:val="00E83B13"/>
    <w:rsid w:val="00E847D7"/>
    <w:rsid w:val="00E86671"/>
    <w:rsid w:val="00E8668D"/>
    <w:rsid w:val="00E90F8D"/>
    <w:rsid w:val="00E9205C"/>
    <w:rsid w:val="00E92D77"/>
    <w:rsid w:val="00E946E5"/>
    <w:rsid w:val="00EA209A"/>
    <w:rsid w:val="00EA301B"/>
    <w:rsid w:val="00EA6587"/>
    <w:rsid w:val="00EB2B88"/>
    <w:rsid w:val="00EB42F8"/>
    <w:rsid w:val="00EC0167"/>
    <w:rsid w:val="00EC1016"/>
    <w:rsid w:val="00EC1740"/>
    <w:rsid w:val="00EC1AF9"/>
    <w:rsid w:val="00EC3ECC"/>
    <w:rsid w:val="00EC7A65"/>
    <w:rsid w:val="00ED05B5"/>
    <w:rsid w:val="00ED5994"/>
    <w:rsid w:val="00EE0265"/>
    <w:rsid w:val="00EE46F7"/>
    <w:rsid w:val="00EF0BF1"/>
    <w:rsid w:val="00EF21F7"/>
    <w:rsid w:val="00EF57AE"/>
    <w:rsid w:val="00F01B18"/>
    <w:rsid w:val="00F03C3B"/>
    <w:rsid w:val="00F06E1C"/>
    <w:rsid w:val="00F109F3"/>
    <w:rsid w:val="00F12890"/>
    <w:rsid w:val="00F142A8"/>
    <w:rsid w:val="00F159EB"/>
    <w:rsid w:val="00F167C1"/>
    <w:rsid w:val="00F16A81"/>
    <w:rsid w:val="00F2593B"/>
    <w:rsid w:val="00F2755C"/>
    <w:rsid w:val="00F3293C"/>
    <w:rsid w:val="00F3565B"/>
    <w:rsid w:val="00F374C6"/>
    <w:rsid w:val="00F40EF8"/>
    <w:rsid w:val="00F41CFD"/>
    <w:rsid w:val="00F4226B"/>
    <w:rsid w:val="00F42408"/>
    <w:rsid w:val="00F42BCE"/>
    <w:rsid w:val="00F43A38"/>
    <w:rsid w:val="00F54EB2"/>
    <w:rsid w:val="00F669A5"/>
    <w:rsid w:val="00F67E9C"/>
    <w:rsid w:val="00F7170E"/>
    <w:rsid w:val="00F851AE"/>
    <w:rsid w:val="00F851D8"/>
    <w:rsid w:val="00F8644D"/>
    <w:rsid w:val="00F906C1"/>
    <w:rsid w:val="00F914EA"/>
    <w:rsid w:val="00F91A43"/>
    <w:rsid w:val="00F91B0F"/>
    <w:rsid w:val="00F9481D"/>
    <w:rsid w:val="00F95FBF"/>
    <w:rsid w:val="00F9788D"/>
    <w:rsid w:val="00FA6045"/>
    <w:rsid w:val="00FA65DB"/>
    <w:rsid w:val="00FB417D"/>
    <w:rsid w:val="00FB4B2F"/>
    <w:rsid w:val="00FB62E9"/>
    <w:rsid w:val="00FC6F39"/>
    <w:rsid w:val="00FC7472"/>
    <w:rsid w:val="00FD48FB"/>
    <w:rsid w:val="00FD494C"/>
    <w:rsid w:val="00FD4A7E"/>
    <w:rsid w:val="00FD725B"/>
    <w:rsid w:val="00FE2BE4"/>
    <w:rsid w:val="00FE4640"/>
    <w:rsid w:val="00FE5B3B"/>
    <w:rsid w:val="00FE6410"/>
    <w:rsid w:val="00FF131F"/>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D8FBB"/>
  <w15:docId w15:val="{044B52AC-A4AD-4A24-AD7B-A0EB7657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36949324">
      <w:bodyDiv w:val="1"/>
      <w:marLeft w:val="0"/>
      <w:marRight w:val="0"/>
      <w:marTop w:val="0"/>
      <w:marBottom w:val="0"/>
      <w:divBdr>
        <w:top w:val="none" w:sz="0" w:space="0" w:color="auto"/>
        <w:left w:val="none" w:sz="0" w:space="0" w:color="auto"/>
        <w:bottom w:val="none" w:sz="0" w:space="0" w:color="auto"/>
        <w:right w:val="none" w:sz="0" w:space="0" w:color="auto"/>
      </w:divBdr>
      <w:divsChild>
        <w:div w:id="504784363">
          <w:marLeft w:val="0"/>
          <w:marRight w:val="0"/>
          <w:marTop w:val="0"/>
          <w:marBottom w:val="0"/>
          <w:divBdr>
            <w:top w:val="none" w:sz="0" w:space="0" w:color="auto"/>
            <w:left w:val="none" w:sz="0" w:space="0" w:color="auto"/>
            <w:bottom w:val="none" w:sz="0" w:space="0" w:color="auto"/>
            <w:right w:val="none" w:sz="0" w:space="0" w:color="auto"/>
          </w:divBdr>
          <w:divsChild>
            <w:div w:id="1829246588">
              <w:marLeft w:val="0"/>
              <w:marRight w:val="0"/>
              <w:marTop w:val="0"/>
              <w:marBottom w:val="0"/>
              <w:divBdr>
                <w:top w:val="none" w:sz="0" w:space="0" w:color="auto"/>
                <w:left w:val="none" w:sz="0" w:space="0" w:color="auto"/>
                <w:bottom w:val="none" w:sz="0" w:space="0" w:color="auto"/>
                <w:right w:val="none" w:sz="0" w:space="0" w:color="auto"/>
              </w:divBdr>
            </w:div>
          </w:divsChild>
        </w:div>
        <w:div w:id="1921716418">
          <w:marLeft w:val="0"/>
          <w:marRight w:val="0"/>
          <w:marTop w:val="0"/>
          <w:marBottom w:val="0"/>
          <w:divBdr>
            <w:top w:val="none" w:sz="0" w:space="0" w:color="auto"/>
            <w:left w:val="none" w:sz="0" w:space="0" w:color="auto"/>
            <w:bottom w:val="none" w:sz="0" w:space="0" w:color="auto"/>
            <w:right w:val="none" w:sz="0" w:space="0" w:color="auto"/>
          </w:divBdr>
          <w:divsChild>
            <w:div w:id="281691020">
              <w:marLeft w:val="0"/>
              <w:marRight w:val="0"/>
              <w:marTop w:val="0"/>
              <w:marBottom w:val="0"/>
              <w:divBdr>
                <w:top w:val="none" w:sz="0" w:space="0" w:color="auto"/>
                <w:left w:val="none" w:sz="0" w:space="0" w:color="auto"/>
                <w:bottom w:val="none" w:sz="0" w:space="0" w:color="auto"/>
                <w:right w:val="none" w:sz="0" w:space="0" w:color="auto"/>
              </w:divBdr>
            </w:div>
          </w:divsChild>
        </w:div>
        <w:div w:id="938217742">
          <w:marLeft w:val="0"/>
          <w:marRight w:val="0"/>
          <w:marTop w:val="0"/>
          <w:marBottom w:val="0"/>
          <w:divBdr>
            <w:top w:val="none" w:sz="0" w:space="0" w:color="auto"/>
            <w:left w:val="none" w:sz="0" w:space="0" w:color="auto"/>
            <w:bottom w:val="none" w:sz="0" w:space="0" w:color="auto"/>
            <w:right w:val="none" w:sz="0" w:space="0" w:color="auto"/>
          </w:divBdr>
          <w:divsChild>
            <w:div w:id="1940983116">
              <w:marLeft w:val="0"/>
              <w:marRight w:val="0"/>
              <w:marTop w:val="0"/>
              <w:marBottom w:val="0"/>
              <w:divBdr>
                <w:top w:val="none" w:sz="0" w:space="0" w:color="auto"/>
                <w:left w:val="none" w:sz="0" w:space="0" w:color="auto"/>
                <w:bottom w:val="none" w:sz="0" w:space="0" w:color="auto"/>
                <w:right w:val="none" w:sz="0" w:space="0" w:color="auto"/>
              </w:divBdr>
            </w:div>
          </w:divsChild>
        </w:div>
        <w:div w:id="1798601042">
          <w:marLeft w:val="0"/>
          <w:marRight w:val="0"/>
          <w:marTop w:val="0"/>
          <w:marBottom w:val="0"/>
          <w:divBdr>
            <w:top w:val="none" w:sz="0" w:space="0" w:color="auto"/>
            <w:left w:val="none" w:sz="0" w:space="0" w:color="auto"/>
            <w:bottom w:val="none" w:sz="0" w:space="0" w:color="auto"/>
            <w:right w:val="none" w:sz="0" w:space="0" w:color="auto"/>
          </w:divBdr>
          <w:divsChild>
            <w:div w:id="1085422115">
              <w:marLeft w:val="0"/>
              <w:marRight w:val="0"/>
              <w:marTop w:val="0"/>
              <w:marBottom w:val="0"/>
              <w:divBdr>
                <w:top w:val="none" w:sz="0" w:space="0" w:color="auto"/>
                <w:left w:val="none" w:sz="0" w:space="0" w:color="auto"/>
                <w:bottom w:val="none" w:sz="0" w:space="0" w:color="auto"/>
                <w:right w:val="none" w:sz="0" w:space="0" w:color="auto"/>
              </w:divBdr>
            </w:div>
          </w:divsChild>
        </w:div>
        <w:div w:id="251622123">
          <w:marLeft w:val="0"/>
          <w:marRight w:val="0"/>
          <w:marTop w:val="0"/>
          <w:marBottom w:val="0"/>
          <w:divBdr>
            <w:top w:val="none" w:sz="0" w:space="0" w:color="auto"/>
            <w:left w:val="none" w:sz="0" w:space="0" w:color="auto"/>
            <w:bottom w:val="none" w:sz="0" w:space="0" w:color="auto"/>
            <w:right w:val="none" w:sz="0" w:space="0" w:color="auto"/>
          </w:divBdr>
          <w:divsChild>
            <w:div w:id="2021807143">
              <w:marLeft w:val="0"/>
              <w:marRight w:val="0"/>
              <w:marTop w:val="0"/>
              <w:marBottom w:val="0"/>
              <w:divBdr>
                <w:top w:val="none" w:sz="0" w:space="0" w:color="auto"/>
                <w:left w:val="none" w:sz="0" w:space="0" w:color="auto"/>
                <w:bottom w:val="none" w:sz="0" w:space="0" w:color="auto"/>
                <w:right w:val="none" w:sz="0" w:space="0" w:color="auto"/>
              </w:divBdr>
            </w:div>
          </w:divsChild>
        </w:div>
        <w:div w:id="1836606385">
          <w:marLeft w:val="0"/>
          <w:marRight w:val="0"/>
          <w:marTop w:val="0"/>
          <w:marBottom w:val="0"/>
          <w:divBdr>
            <w:top w:val="none" w:sz="0" w:space="0" w:color="auto"/>
            <w:left w:val="none" w:sz="0" w:space="0" w:color="auto"/>
            <w:bottom w:val="none" w:sz="0" w:space="0" w:color="auto"/>
            <w:right w:val="none" w:sz="0" w:space="0" w:color="auto"/>
          </w:divBdr>
          <w:divsChild>
            <w:div w:id="1318798737">
              <w:marLeft w:val="0"/>
              <w:marRight w:val="0"/>
              <w:marTop w:val="0"/>
              <w:marBottom w:val="0"/>
              <w:divBdr>
                <w:top w:val="none" w:sz="0" w:space="0" w:color="auto"/>
                <w:left w:val="none" w:sz="0" w:space="0" w:color="auto"/>
                <w:bottom w:val="none" w:sz="0" w:space="0" w:color="auto"/>
                <w:right w:val="none" w:sz="0" w:space="0" w:color="auto"/>
              </w:divBdr>
            </w:div>
          </w:divsChild>
        </w:div>
        <w:div w:id="749811727">
          <w:marLeft w:val="0"/>
          <w:marRight w:val="0"/>
          <w:marTop w:val="0"/>
          <w:marBottom w:val="0"/>
          <w:divBdr>
            <w:top w:val="none" w:sz="0" w:space="0" w:color="auto"/>
            <w:left w:val="none" w:sz="0" w:space="0" w:color="auto"/>
            <w:bottom w:val="none" w:sz="0" w:space="0" w:color="auto"/>
            <w:right w:val="none" w:sz="0" w:space="0" w:color="auto"/>
          </w:divBdr>
          <w:divsChild>
            <w:div w:id="780687114">
              <w:marLeft w:val="0"/>
              <w:marRight w:val="0"/>
              <w:marTop w:val="0"/>
              <w:marBottom w:val="0"/>
              <w:divBdr>
                <w:top w:val="none" w:sz="0" w:space="0" w:color="auto"/>
                <w:left w:val="none" w:sz="0" w:space="0" w:color="auto"/>
                <w:bottom w:val="none" w:sz="0" w:space="0" w:color="auto"/>
                <w:right w:val="none" w:sz="0" w:space="0" w:color="auto"/>
              </w:divBdr>
            </w:div>
          </w:divsChild>
        </w:div>
        <w:div w:id="1984315131">
          <w:marLeft w:val="0"/>
          <w:marRight w:val="0"/>
          <w:marTop w:val="0"/>
          <w:marBottom w:val="0"/>
          <w:divBdr>
            <w:top w:val="none" w:sz="0" w:space="0" w:color="auto"/>
            <w:left w:val="none" w:sz="0" w:space="0" w:color="auto"/>
            <w:bottom w:val="none" w:sz="0" w:space="0" w:color="auto"/>
            <w:right w:val="none" w:sz="0" w:space="0" w:color="auto"/>
          </w:divBdr>
          <w:divsChild>
            <w:div w:id="1106266287">
              <w:marLeft w:val="0"/>
              <w:marRight w:val="0"/>
              <w:marTop w:val="0"/>
              <w:marBottom w:val="0"/>
              <w:divBdr>
                <w:top w:val="none" w:sz="0" w:space="0" w:color="auto"/>
                <w:left w:val="none" w:sz="0" w:space="0" w:color="auto"/>
                <w:bottom w:val="none" w:sz="0" w:space="0" w:color="auto"/>
                <w:right w:val="none" w:sz="0" w:space="0" w:color="auto"/>
              </w:divBdr>
            </w:div>
          </w:divsChild>
        </w:div>
        <w:div w:id="301615877">
          <w:marLeft w:val="0"/>
          <w:marRight w:val="0"/>
          <w:marTop w:val="0"/>
          <w:marBottom w:val="0"/>
          <w:divBdr>
            <w:top w:val="none" w:sz="0" w:space="0" w:color="auto"/>
            <w:left w:val="none" w:sz="0" w:space="0" w:color="auto"/>
            <w:bottom w:val="none" w:sz="0" w:space="0" w:color="auto"/>
            <w:right w:val="none" w:sz="0" w:space="0" w:color="auto"/>
          </w:divBdr>
          <w:divsChild>
            <w:div w:id="1088769684">
              <w:marLeft w:val="0"/>
              <w:marRight w:val="0"/>
              <w:marTop w:val="0"/>
              <w:marBottom w:val="0"/>
              <w:divBdr>
                <w:top w:val="none" w:sz="0" w:space="0" w:color="auto"/>
                <w:left w:val="none" w:sz="0" w:space="0" w:color="auto"/>
                <w:bottom w:val="none" w:sz="0" w:space="0" w:color="auto"/>
                <w:right w:val="none" w:sz="0" w:space="0" w:color="auto"/>
              </w:divBdr>
            </w:div>
          </w:divsChild>
        </w:div>
        <w:div w:id="374474649">
          <w:marLeft w:val="0"/>
          <w:marRight w:val="0"/>
          <w:marTop w:val="0"/>
          <w:marBottom w:val="0"/>
          <w:divBdr>
            <w:top w:val="none" w:sz="0" w:space="0" w:color="auto"/>
            <w:left w:val="none" w:sz="0" w:space="0" w:color="auto"/>
            <w:bottom w:val="none" w:sz="0" w:space="0" w:color="auto"/>
            <w:right w:val="none" w:sz="0" w:space="0" w:color="auto"/>
          </w:divBdr>
          <w:divsChild>
            <w:div w:id="538784929">
              <w:marLeft w:val="0"/>
              <w:marRight w:val="0"/>
              <w:marTop w:val="0"/>
              <w:marBottom w:val="0"/>
              <w:divBdr>
                <w:top w:val="none" w:sz="0" w:space="0" w:color="auto"/>
                <w:left w:val="none" w:sz="0" w:space="0" w:color="auto"/>
                <w:bottom w:val="none" w:sz="0" w:space="0" w:color="auto"/>
                <w:right w:val="none" w:sz="0" w:space="0" w:color="auto"/>
              </w:divBdr>
            </w:div>
          </w:divsChild>
        </w:div>
        <w:div w:id="1649091166">
          <w:marLeft w:val="0"/>
          <w:marRight w:val="0"/>
          <w:marTop w:val="0"/>
          <w:marBottom w:val="0"/>
          <w:divBdr>
            <w:top w:val="none" w:sz="0" w:space="0" w:color="auto"/>
            <w:left w:val="none" w:sz="0" w:space="0" w:color="auto"/>
            <w:bottom w:val="none" w:sz="0" w:space="0" w:color="auto"/>
            <w:right w:val="none" w:sz="0" w:space="0" w:color="auto"/>
          </w:divBdr>
          <w:divsChild>
            <w:div w:id="44957852">
              <w:marLeft w:val="0"/>
              <w:marRight w:val="0"/>
              <w:marTop w:val="0"/>
              <w:marBottom w:val="0"/>
              <w:divBdr>
                <w:top w:val="none" w:sz="0" w:space="0" w:color="auto"/>
                <w:left w:val="none" w:sz="0" w:space="0" w:color="auto"/>
                <w:bottom w:val="none" w:sz="0" w:space="0" w:color="auto"/>
                <w:right w:val="none" w:sz="0" w:space="0" w:color="auto"/>
              </w:divBdr>
            </w:div>
          </w:divsChild>
        </w:div>
        <w:div w:id="2069642272">
          <w:marLeft w:val="0"/>
          <w:marRight w:val="0"/>
          <w:marTop w:val="0"/>
          <w:marBottom w:val="0"/>
          <w:divBdr>
            <w:top w:val="none" w:sz="0" w:space="0" w:color="auto"/>
            <w:left w:val="none" w:sz="0" w:space="0" w:color="auto"/>
            <w:bottom w:val="none" w:sz="0" w:space="0" w:color="auto"/>
            <w:right w:val="none" w:sz="0" w:space="0" w:color="auto"/>
          </w:divBdr>
          <w:divsChild>
            <w:div w:id="2026126640">
              <w:marLeft w:val="0"/>
              <w:marRight w:val="0"/>
              <w:marTop w:val="0"/>
              <w:marBottom w:val="0"/>
              <w:divBdr>
                <w:top w:val="none" w:sz="0" w:space="0" w:color="auto"/>
                <w:left w:val="none" w:sz="0" w:space="0" w:color="auto"/>
                <w:bottom w:val="none" w:sz="0" w:space="0" w:color="auto"/>
                <w:right w:val="none" w:sz="0" w:space="0" w:color="auto"/>
              </w:divBdr>
            </w:div>
          </w:divsChild>
        </w:div>
        <w:div w:id="1558396998">
          <w:marLeft w:val="0"/>
          <w:marRight w:val="0"/>
          <w:marTop w:val="0"/>
          <w:marBottom w:val="0"/>
          <w:divBdr>
            <w:top w:val="none" w:sz="0" w:space="0" w:color="auto"/>
            <w:left w:val="none" w:sz="0" w:space="0" w:color="auto"/>
            <w:bottom w:val="none" w:sz="0" w:space="0" w:color="auto"/>
            <w:right w:val="none" w:sz="0" w:space="0" w:color="auto"/>
          </w:divBdr>
          <w:divsChild>
            <w:div w:id="601106744">
              <w:marLeft w:val="0"/>
              <w:marRight w:val="0"/>
              <w:marTop w:val="0"/>
              <w:marBottom w:val="0"/>
              <w:divBdr>
                <w:top w:val="none" w:sz="0" w:space="0" w:color="auto"/>
                <w:left w:val="none" w:sz="0" w:space="0" w:color="auto"/>
                <w:bottom w:val="none" w:sz="0" w:space="0" w:color="auto"/>
                <w:right w:val="none" w:sz="0" w:space="0" w:color="auto"/>
              </w:divBdr>
            </w:div>
          </w:divsChild>
        </w:div>
        <w:div w:id="1502888004">
          <w:marLeft w:val="0"/>
          <w:marRight w:val="0"/>
          <w:marTop w:val="0"/>
          <w:marBottom w:val="0"/>
          <w:divBdr>
            <w:top w:val="none" w:sz="0" w:space="0" w:color="auto"/>
            <w:left w:val="none" w:sz="0" w:space="0" w:color="auto"/>
            <w:bottom w:val="none" w:sz="0" w:space="0" w:color="auto"/>
            <w:right w:val="none" w:sz="0" w:space="0" w:color="auto"/>
          </w:divBdr>
          <w:divsChild>
            <w:div w:id="1389306337">
              <w:marLeft w:val="0"/>
              <w:marRight w:val="0"/>
              <w:marTop w:val="0"/>
              <w:marBottom w:val="0"/>
              <w:divBdr>
                <w:top w:val="none" w:sz="0" w:space="0" w:color="auto"/>
                <w:left w:val="none" w:sz="0" w:space="0" w:color="auto"/>
                <w:bottom w:val="none" w:sz="0" w:space="0" w:color="auto"/>
                <w:right w:val="none" w:sz="0" w:space="0" w:color="auto"/>
              </w:divBdr>
            </w:div>
          </w:divsChild>
        </w:div>
        <w:div w:id="137496197">
          <w:marLeft w:val="0"/>
          <w:marRight w:val="0"/>
          <w:marTop w:val="0"/>
          <w:marBottom w:val="0"/>
          <w:divBdr>
            <w:top w:val="none" w:sz="0" w:space="0" w:color="auto"/>
            <w:left w:val="none" w:sz="0" w:space="0" w:color="auto"/>
            <w:bottom w:val="none" w:sz="0" w:space="0" w:color="auto"/>
            <w:right w:val="none" w:sz="0" w:space="0" w:color="auto"/>
          </w:divBdr>
          <w:divsChild>
            <w:div w:id="4988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17838396">
      <w:bodyDiv w:val="1"/>
      <w:marLeft w:val="0"/>
      <w:marRight w:val="0"/>
      <w:marTop w:val="0"/>
      <w:marBottom w:val="0"/>
      <w:divBdr>
        <w:top w:val="none" w:sz="0" w:space="0" w:color="auto"/>
        <w:left w:val="none" w:sz="0" w:space="0" w:color="auto"/>
        <w:bottom w:val="none" w:sz="0" w:space="0" w:color="auto"/>
        <w:right w:val="none" w:sz="0" w:space="0" w:color="auto"/>
      </w:divBdr>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255894187">
      <w:bodyDiv w:val="1"/>
      <w:marLeft w:val="0"/>
      <w:marRight w:val="0"/>
      <w:marTop w:val="0"/>
      <w:marBottom w:val="0"/>
      <w:divBdr>
        <w:top w:val="none" w:sz="0" w:space="0" w:color="auto"/>
        <w:left w:val="none" w:sz="0" w:space="0" w:color="auto"/>
        <w:bottom w:val="none" w:sz="0" w:space="0" w:color="auto"/>
        <w:right w:val="none" w:sz="0" w:space="0" w:color="auto"/>
      </w:divBdr>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30949217">
      <w:bodyDiv w:val="1"/>
      <w:marLeft w:val="0"/>
      <w:marRight w:val="0"/>
      <w:marTop w:val="0"/>
      <w:marBottom w:val="0"/>
      <w:divBdr>
        <w:top w:val="none" w:sz="0" w:space="0" w:color="auto"/>
        <w:left w:val="none" w:sz="0" w:space="0" w:color="auto"/>
        <w:bottom w:val="none" w:sz="0" w:space="0" w:color="auto"/>
        <w:right w:val="none" w:sz="0" w:space="0" w:color="auto"/>
      </w:divBdr>
      <w:divsChild>
        <w:div w:id="915091035">
          <w:marLeft w:val="0"/>
          <w:marRight w:val="0"/>
          <w:marTop w:val="0"/>
          <w:marBottom w:val="0"/>
          <w:divBdr>
            <w:top w:val="none" w:sz="0" w:space="0" w:color="auto"/>
            <w:left w:val="none" w:sz="0" w:space="0" w:color="auto"/>
            <w:bottom w:val="none" w:sz="0" w:space="0" w:color="auto"/>
            <w:right w:val="none" w:sz="0" w:space="0" w:color="auto"/>
          </w:divBdr>
          <w:divsChild>
            <w:div w:id="1470127078">
              <w:marLeft w:val="0"/>
              <w:marRight w:val="0"/>
              <w:marTop w:val="0"/>
              <w:marBottom w:val="0"/>
              <w:divBdr>
                <w:top w:val="none" w:sz="0" w:space="0" w:color="auto"/>
                <w:left w:val="none" w:sz="0" w:space="0" w:color="auto"/>
                <w:bottom w:val="none" w:sz="0" w:space="0" w:color="auto"/>
                <w:right w:val="none" w:sz="0" w:space="0" w:color="auto"/>
              </w:divBdr>
            </w:div>
          </w:divsChild>
        </w:div>
        <w:div w:id="1846477944">
          <w:marLeft w:val="0"/>
          <w:marRight w:val="0"/>
          <w:marTop w:val="0"/>
          <w:marBottom w:val="0"/>
          <w:divBdr>
            <w:top w:val="none" w:sz="0" w:space="0" w:color="auto"/>
            <w:left w:val="none" w:sz="0" w:space="0" w:color="auto"/>
            <w:bottom w:val="none" w:sz="0" w:space="0" w:color="auto"/>
            <w:right w:val="none" w:sz="0" w:space="0" w:color="auto"/>
          </w:divBdr>
          <w:divsChild>
            <w:div w:id="1739982614">
              <w:marLeft w:val="0"/>
              <w:marRight w:val="0"/>
              <w:marTop w:val="0"/>
              <w:marBottom w:val="0"/>
              <w:divBdr>
                <w:top w:val="none" w:sz="0" w:space="0" w:color="auto"/>
                <w:left w:val="none" w:sz="0" w:space="0" w:color="auto"/>
                <w:bottom w:val="none" w:sz="0" w:space="0" w:color="auto"/>
                <w:right w:val="none" w:sz="0" w:space="0" w:color="auto"/>
              </w:divBdr>
            </w:div>
          </w:divsChild>
        </w:div>
        <w:div w:id="1611623022">
          <w:marLeft w:val="0"/>
          <w:marRight w:val="0"/>
          <w:marTop w:val="0"/>
          <w:marBottom w:val="0"/>
          <w:divBdr>
            <w:top w:val="none" w:sz="0" w:space="0" w:color="auto"/>
            <w:left w:val="none" w:sz="0" w:space="0" w:color="auto"/>
            <w:bottom w:val="none" w:sz="0" w:space="0" w:color="auto"/>
            <w:right w:val="none" w:sz="0" w:space="0" w:color="auto"/>
          </w:divBdr>
          <w:divsChild>
            <w:div w:id="1788692247">
              <w:marLeft w:val="0"/>
              <w:marRight w:val="0"/>
              <w:marTop w:val="0"/>
              <w:marBottom w:val="0"/>
              <w:divBdr>
                <w:top w:val="none" w:sz="0" w:space="0" w:color="auto"/>
                <w:left w:val="none" w:sz="0" w:space="0" w:color="auto"/>
                <w:bottom w:val="none" w:sz="0" w:space="0" w:color="auto"/>
                <w:right w:val="none" w:sz="0" w:space="0" w:color="auto"/>
              </w:divBdr>
            </w:div>
          </w:divsChild>
        </w:div>
        <w:div w:id="628898894">
          <w:marLeft w:val="0"/>
          <w:marRight w:val="0"/>
          <w:marTop w:val="0"/>
          <w:marBottom w:val="0"/>
          <w:divBdr>
            <w:top w:val="none" w:sz="0" w:space="0" w:color="auto"/>
            <w:left w:val="none" w:sz="0" w:space="0" w:color="auto"/>
            <w:bottom w:val="none" w:sz="0" w:space="0" w:color="auto"/>
            <w:right w:val="none" w:sz="0" w:space="0" w:color="auto"/>
          </w:divBdr>
          <w:divsChild>
            <w:div w:id="407776240">
              <w:marLeft w:val="0"/>
              <w:marRight w:val="0"/>
              <w:marTop w:val="0"/>
              <w:marBottom w:val="0"/>
              <w:divBdr>
                <w:top w:val="none" w:sz="0" w:space="0" w:color="auto"/>
                <w:left w:val="none" w:sz="0" w:space="0" w:color="auto"/>
                <w:bottom w:val="none" w:sz="0" w:space="0" w:color="auto"/>
                <w:right w:val="none" w:sz="0" w:space="0" w:color="auto"/>
              </w:divBdr>
            </w:div>
          </w:divsChild>
        </w:div>
        <w:div w:id="717238488">
          <w:marLeft w:val="0"/>
          <w:marRight w:val="0"/>
          <w:marTop w:val="0"/>
          <w:marBottom w:val="0"/>
          <w:divBdr>
            <w:top w:val="none" w:sz="0" w:space="0" w:color="auto"/>
            <w:left w:val="none" w:sz="0" w:space="0" w:color="auto"/>
            <w:bottom w:val="none" w:sz="0" w:space="0" w:color="auto"/>
            <w:right w:val="none" w:sz="0" w:space="0" w:color="auto"/>
          </w:divBdr>
          <w:divsChild>
            <w:div w:id="494493490">
              <w:marLeft w:val="0"/>
              <w:marRight w:val="0"/>
              <w:marTop w:val="0"/>
              <w:marBottom w:val="0"/>
              <w:divBdr>
                <w:top w:val="none" w:sz="0" w:space="0" w:color="auto"/>
                <w:left w:val="none" w:sz="0" w:space="0" w:color="auto"/>
                <w:bottom w:val="none" w:sz="0" w:space="0" w:color="auto"/>
                <w:right w:val="none" w:sz="0" w:space="0" w:color="auto"/>
              </w:divBdr>
            </w:div>
          </w:divsChild>
        </w:div>
        <w:div w:id="1024600322">
          <w:marLeft w:val="0"/>
          <w:marRight w:val="0"/>
          <w:marTop w:val="0"/>
          <w:marBottom w:val="0"/>
          <w:divBdr>
            <w:top w:val="none" w:sz="0" w:space="0" w:color="auto"/>
            <w:left w:val="none" w:sz="0" w:space="0" w:color="auto"/>
            <w:bottom w:val="none" w:sz="0" w:space="0" w:color="auto"/>
            <w:right w:val="none" w:sz="0" w:space="0" w:color="auto"/>
          </w:divBdr>
          <w:divsChild>
            <w:div w:id="1964922107">
              <w:marLeft w:val="0"/>
              <w:marRight w:val="0"/>
              <w:marTop w:val="0"/>
              <w:marBottom w:val="0"/>
              <w:divBdr>
                <w:top w:val="none" w:sz="0" w:space="0" w:color="auto"/>
                <w:left w:val="none" w:sz="0" w:space="0" w:color="auto"/>
                <w:bottom w:val="none" w:sz="0" w:space="0" w:color="auto"/>
                <w:right w:val="none" w:sz="0" w:space="0" w:color="auto"/>
              </w:divBdr>
            </w:div>
          </w:divsChild>
        </w:div>
        <w:div w:id="1919363580">
          <w:marLeft w:val="0"/>
          <w:marRight w:val="0"/>
          <w:marTop w:val="0"/>
          <w:marBottom w:val="0"/>
          <w:divBdr>
            <w:top w:val="none" w:sz="0" w:space="0" w:color="auto"/>
            <w:left w:val="none" w:sz="0" w:space="0" w:color="auto"/>
            <w:bottom w:val="none" w:sz="0" w:space="0" w:color="auto"/>
            <w:right w:val="none" w:sz="0" w:space="0" w:color="auto"/>
          </w:divBdr>
          <w:divsChild>
            <w:div w:id="1276208068">
              <w:marLeft w:val="0"/>
              <w:marRight w:val="0"/>
              <w:marTop w:val="0"/>
              <w:marBottom w:val="0"/>
              <w:divBdr>
                <w:top w:val="none" w:sz="0" w:space="0" w:color="auto"/>
                <w:left w:val="none" w:sz="0" w:space="0" w:color="auto"/>
                <w:bottom w:val="none" w:sz="0" w:space="0" w:color="auto"/>
                <w:right w:val="none" w:sz="0" w:space="0" w:color="auto"/>
              </w:divBdr>
            </w:div>
          </w:divsChild>
        </w:div>
        <w:div w:id="816611233">
          <w:marLeft w:val="0"/>
          <w:marRight w:val="0"/>
          <w:marTop w:val="0"/>
          <w:marBottom w:val="0"/>
          <w:divBdr>
            <w:top w:val="none" w:sz="0" w:space="0" w:color="auto"/>
            <w:left w:val="none" w:sz="0" w:space="0" w:color="auto"/>
            <w:bottom w:val="none" w:sz="0" w:space="0" w:color="auto"/>
            <w:right w:val="none" w:sz="0" w:space="0" w:color="auto"/>
          </w:divBdr>
          <w:divsChild>
            <w:div w:id="1303001577">
              <w:marLeft w:val="0"/>
              <w:marRight w:val="0"/>
              <w:marTop w:val="0"/>
              <w:marBottom w:val="0"/>
              <w:divBdr>
                <w:top w:val="none" w:sz="0" w:space="0" w:color="auto"/>
                <w:left w:val="none" w:sz="0" w:space="0" w:color="auto"/>
                <w:bottom w:val="none" w:sz="0" w:space="0" w:color="auto"/>
                <w:right w:val="none" w:sz="0" w:space="0" w:color="auto"/>
              </w:divBdr>
            </w:div>
          </w:divsChild>
        </w:div>
        <w:div w:id="272713268">
          <w:marLeft w:val="0"/>
          <w:marRight w:val="0"/>
          <w:marTop w:val="0"/>
          <w:marBottom w:val="0"/>
          <w:divBdr>
            <w:top w:val="none" w:sz="0" w:space="0" w:color="auto"/>
            <w:left w:val="none" w:sz="0" w:space="0" w:color="auto"/>
            <w:bottom w:val="none" w:sz="0" w:space="0" w:color="auto"/>
            <w:right w:val="none" w:sz="0" w:space="0" w:color="auto"/>
          </w:divBdr>
          <w:divsChild>
            <w:div w:id="1710296195">
              <w:marLeft w:val="0"/>
              <w:marRight w:val="0"/>
              <w:marTop w:val="0"/>
              <w:marBottom w:val="0"/>
              <w:divBdr>
                <w:top w:val="none" w:sz="0" w:space="0" w:color="auto"/>
                <w:left w:val="none" w:sz="0" w:space="0" w:color="auto"/>
                <w:bottom w:val="none" w:sz="0" w:space="0" w:color="auto"/>
                <w:right w:val="none" w:sz="0" w:space="0" w:color="auto"/>
              </w:divBdr>
            </w:div>
          </w:divsChild>
        </w:div>
        <w:div w:id="1796295385">
          <w:marLeft w:val="0"/>
          <w:marRight w:val="0"/>
          <w:marTop w:val="0"/>
          <w:marBottom w:val="0"/>
          <w:divBdr>
            <w:top w:val="none" w:sz="0" w:space="0" w:color="auto"/>
            <w:left w:val="none" w:sz="0" w:space="0" w:color="auto"/>
            <w:bottom w:val="none" w:sz="0" w:space="0" w:color="auto"/>
            <w:right w:val="none" w:sz="0" w:space="0" w:color="auto"/>
          </w:divBdr>
          <w:divsChild>
            <w:div w:id="1164277417">
              <w:marLeft w:val="0"/>
              <w:marRight w:val="0"/>
              <w:marTop w:val="0"/>
              <w:marBottom w:val="0"/>
              <w:divBdr>
                <w:top w:val="none" w:sz="0" w:space="0" w:color="auto"/>
                <w:left w:val="none" w:sz="0" w:space="0" w:color="auto"/>
                <w:bottom w:val="none" w:sz="0" w:space="0" w:color="auto"/>
                <w:right w:val="none" w:sz="0" w:space="0" w:color="auto"/>
              </w:divBdr>
            </w:div>
          </w:divsChild>
        </w:div>
        <w:div w:id="446045700">
          <w:marLeft w:val="0"/>
          <w:marRight w:val="0"/>
          <w:marTop w:val="0"/>
          <w:marBottom w:val="0"/>
          <w:divBdr>
            <w:top w:val="none" w:sz="0" w:space="0" w:color="auto"/>
            <w:left w:val="none" w:sz="0" w:space="0" w:color="auto"/>
            <w:bottom w:val="none" w:sz="0" w:space="0" w:color="auto"/>
            <w:right w:val="none" w:sz="0" w:space="0" w:color="auto"/>
          </w:divBdr>
          <w:divsChild>
            <w:div w:id="400837034">
              <w:marLeft w:val="0"/>
              <w:marRight w:val="0"/>
              <w:marTop w:val="0"/>
              <w:marBottom w:val="0"/>
              <w:divBdr>
                <w:top w:val="none" w:sz="0" w:space="0" w:color="auto"/>
                <w:left w:val="none" w:sz="0" w:space="0" w:color="auto"/>
                <w:bottom w:val="none" w:sz="0" w:space="0" w:color="auto"/>
                <w:right w:val="none" w:sz="0" w:space="0" w:color="auto"/>
              </w:divBdr>
            </w:div>
          </w:divsChild>
        </w:div>
        <w:div w:id="496112891">
          <w:marLeft w:val="0"/>
          <w:marRight w:val="0"/>
          <w:marTop w:val="0"/>
          <w:marBottom w:val="0"/>
          <w:divBdr>
            <w:top w:val="none" w:sz="0" w:space="0" w:color="auto"/>
            <w:left w:val="none" w:sz="0" w:space="0" w:color="auto"/>
            <w:bottom w:val="none" w:sz="0" w:space="0" w:color="auto"/>
            <w:right w:val="none" w:sz="0" w:space="0" w:color="auto"/>
          </w:divBdr>
          <w:divsChild>
            <w:div w:id="44842599">
              <w:marLeft w:val="0"/>
              <w:marRight w:val="0"/>
              <w:marTop w:val="0"/>
              <w:marBottom w:val="0"/>
              <w:divBdr>
                <w:top w:val="none" w:sz="0" w:space="0" w:color="auto"/>
                <w:left w:val="none" w:sz="0" w:space="0" w:color="auto"/>
                <w:bottom w:val="none" w:sz="0" w:space="0" w:color="auto"/>
                <w:right w:val="none" w:sz="0" w:space="0" w:color="auto"/>
              </w:divBdr>
            </w:div>
          </w:divsChild>
        </w:div>
        <w:div w:id="227617757">
          <w:marLeft w:val="0"/>
          <w:marRight w:val="0"/>
          <w:marTop w:val="0"/>
          <w:marBottom w:val="0"/>
          <w:divBdr>
            <w:top w:val="none" w:sz="0" w:space="0" w:color="auto"/>
            <w:left w:val="none" w:sz="0" w:space="0" w:color="auto"/>
            <w:bottom w:val="none" w:sz="0" w:space="0" w:color="auto"/>
            <w:right w:val="none" w:sz="0" w:space="0" w:color="auto"/>
          </w:divBdr>
          <w:divsChild>
            <w:div w:id="1923029474">
              <w:marLeft w:val="0"/>
              <w:marRight w:val="0"/>
              <w:marTop w:val="0"/>
              <w:marBottom w:val="0"/>
              <w:divBdr>
                <w:top w:val="none" w:sz="0" w:space="0" w:color="auto"/>
                <w:left w:val="none" w:sz="0" w:space="0" w:color="auto"/>
                <w:bottom w:val="none" w:sz="0" w:space="0" w:color="auto"/>
                <w:right w:val="none" w:sz="0" w:space="0" w:color="auto"/>
              </w:divBdr>
            </w:div>
          </w:divsChild>
        </w:div>
        <w:div w:id="970358761">
          <w:marLeft w:val="0"/>
          <w:marRight w:val="0"/>
          <w:marTop w:val="0"/>
          <w:marBottom w:val="0"/>
          <w:divBdr>
            <w:top w:val="none" w:sz="0" w:space="0" w:color="auto"/>
            <w:left w:val="none" w:sz="0" w:space="0" w:color="auto"/>
            <w:bottom w:val="none" w:sz="0" w:space="0" w:color="auto"/>
            <w:right w:val="none" w:sz="0" w:space="0" w:color="auto"/>
          </w:divBdr>
          <w:divsChild>
            <w:div w:id="1128862202">
              <w:marLeft w:val="0"/>
              <w:marRight w:val="0"/>
              <w:marTop w:val="0"/>
              <w:marBottom w:val="0"/>
              <w:divBdr>
                <w:top w:val="none" w:sz="0" w:space="0" w:color="auto"/>
                <w:left w:val="none" w:sz="0" w:space="0" w:color="auto"/>
                <w:bottom w:val="none" w:sz="0" w:space="0" w:color="auto"/>
                <w:right w:val="none" w:sz="0" w:space="0" w:color="auto"/>
              </w:divBdr>
            </w:div>
          </w:divsChild>
        </w:div>
        <w:div w:id="1649355797">
          <w:marLeft w:val="0"/>
          <w:marRight w:val="0"/>
          <w:marTop w:val="0"/>
          <w:marBottom w:val="0"/>
          <w:divBdr>
            <w:top w:val="none" w:sz="0" w:space="0" w:color="auto"/>
            <w:left w:val="none" w:sz="0" w:space="0" w:color="auto"/>
            <w:bottom w:val="none" w:sz="0" w:space="0" w:color="auto"/>
            <w:right w:val="none" w:sz="0" w:space="0" w:color="auto"/>
          </w:divBdr>
          <w:divsChild>
            <w:div w:id="1207719411">
              <w:marLeft w:val="0"/>
              <w:marRight w:val="0"/>
              <w:marTop w:val="0"/>
              <w:marBottom w:val="0"/>
              <w:divBdr>
                <w:top w:val="none" w:sz="0" w:space="0" w:color="auto"/>
                <w:left w:val="none" w:sz="0" w:space="0" w:color="auto"/>
                <w:bottom w:val="none" w:sz="0" w:space="0" w:color="auto"/>
                <w:right w:val="none" w:sz="0" w:space="0" w:color="auto"/>
              </w:divBdr>
            </w:div>
          </w:divsChild>
        </w:div>
        <w:div w:id="1381393693">
          <w:marLeft w:val="0"/>
          <w:marRight w:val="0"/>
          <w:marTop w:val="0"/>
          <w:marBottom w:val="0"/>
          <w:divBdr>
            <w:top w:val="none" w:sz="0" w:space="0" w:color="auto"/>
            <w:left w:val="none" w:sz="0" w:space="0" w:color="auto"/>
            <w:bottom w:val="none" w:sz="0" w:space="0" w:color="auto"/>
            <w:right w:val="none" w:sz="0" w:space="0" w:color="auto"/>
          </w:divBdr>
          <w:divsChild>
            <w:div w:id="910190308">
              <w:marLeft w:val="0"/>
              <w:marRight w:val="0"/>
              <w:marTop w:val="0"/>
              <w:marBottom w:val="0"/>
              <w:divBdr>
                <w:top w:val="none" w:sz="0" w:space="0" w:color="auto"/>
                <w:left w:val="none" w:sz="0" w:space="0" w:color="auto"/>
                <w:bottom w:val="none" w:sz="0" w:space="0" w:color="auto"/>
                <w:right w:val="none" w:sz="0" w:space="0" w:color="auto"/>
              </w:divBdr>
            </w:div>
          </w:divsChild>
        </w:div>
        <w:div w:id="593788024">
          <w:marLeft w:val="0"/>
          <w:marRight w:val="0"/>
          <w:marTop w:val="0"/>
          <w:marBottom w:val="0"/>
          <w:divBdr>
            <w:top w:val="none" w:sz="0" w:space="0" w:color="auto"/>
            <w:left w:val="none" w:sz="0" w:space="0" w:color="auto"/>
            <w:bottom w:val="none" w:sz="0" w:space="0" w:color="auto"/>
            <w:right w:val="none" w:sz="0" w:space="0" w:color="auto"/>
          </w:divBdr>
          <w:divsChild>
            <w:div w:id="748505241">
              <w:marLeft w:val="0"/>
              <w:marRight w:val="0"/>
              <w:marTop w:val="0"/>
              <w:marBottom w:val="0"/>
              <w:divBdr>
                <w:top w:val="none" w:sz="0" w:space="0" w:color="auto"/>
                <w:left w:val="none" w:sz="0" w:space="0" w:color="auto"/>
                <w:bottom w:val="none" w:sz="0" w:space="0" w:color="auto"/>
                <w:right w:val="none" w:sz="0" w:space="0" w:color="auto"/>
              </w:divBdr>
            </w:div>
          </w:divsChild>
        </w:div>
        <w:div w:id="1846092861">
          <w:marLeft w:val="0"/>
          <w:marRight w:val="0"/>
          <w:marTop w:val="0"/>
          <w:marBottom w:val="0"/>
          <w:divBdr>
            <w:top w:val="none" w:sz="0" w:space="0" w:color="auto"/>
            <w:left w:val="none" w:sz="0" w:space="0" w:color="auto"/>
            <w:bottom w:val="none" w:sz="0" w:space="0" w:color="auto"/>
            <w:right w:val="none" w:sz="0" w:space="0" w:color="auto"/>
          </w:divBdr>
          <w:divsChild>
            <w:div w:id="766774763">
              <w:marLeft w:val="0"/>
              <w:marRight w:val="0"/>
              <w:marTop w:val="0"/>
              <w:marBottom w:val="0"/>
              <w:divBdr>
                <w:top w:val="none" w:sz="0" w:space="0" w:color="auto"/>
                <w:left w:val="none" w:sz="0" w:space="0" w:color="auto"/>
                <w:bottom w:val="none" w:sz="0" w:space="0" w:color="auto"/>
                <w:right w:val="none" w:sz="0" w:space="0" w:color="auto"/>
              </w:divBdr>
            </w:div>
          </w:divsChild>
        </w:div>
        <w:div w:id="677735742">
          <w:marLeft w:val="0"/>
          <w:marRight w:val="0"/>
          <w:marTop w:val="0"/>
          <w:marBottom w:val="0"/>
          <w:divBdr>
            <w:top w:val="none" w:sz="0" w:space="0" w:color="auto"/>
            <w:left w:val="none" w:sz="0" w:space="0" w:color="auto"/>
            <w:bottom w:val="none" w:sz="0" w:space="0" w:color="auto"/>
            <w:right w:val="none" w:sz="0" w:space="0" w:color="auto"/>
          </w:divBdr>
          <w:divsChild>
            <w:div w:id="1263994264">
              <w:marLeft w:val="0"/>
              <w:marRight w:val="0"/>
              <w:marTop w:val="0"/>
              <w:marBottom w:val="0"/>
              <w:divBdr>
                <w:top w:val="none" w:sz="0" w:space="0" w:color="auto"/>
                <w:left w:val="none" w:sz="0" w:space="0" w:color="auto"/>
                <w:bottom w:val="none" w:sz="0" w:space="0" w:color="auto"/>
                <w:right w:val="none" w:sz="0" w:space="0" w:color="auto"/>
              </w:divBdr>
            </w:div>
          </w:divsChild>
        </w:div>
        <w:div w:id="1223248792">
          <w:marLeft w:val="0"/>
          <w:marRight w:val="0"/>
          <w:marTop w:val="0"/>
          <w:marBottom w:val="0"/>
          <w:divBdr>
            <w:top w:val="none" w:sz="0" w:space="0" w:color="auto"/>
            <w:left w:val="none" w:sz="0" w:space="0" w:color="auto"/>
            <w:bottom w:val="none" w:sz="0" w:space="0" w:color="auto"/>
            <w:right w:val="none" w:sz="0" w:space="0" w:color="auto"/>
          </w:divBdr>
          <w:divsChild>
            <w:div w:id="302123200">
              <w:marLeft w:val="0"/>
              <w:marRight w:val="0"/>
              <w:marTop w:val="0"/>
              <w:marBottom w:val="0"/>
              <w:divBdr>
                <w:top w:val="none" w:sz="0" w:space="0" w:color="auto"/>
                <w:left w:val="none" w:sz="0" w:space="0" w:color="auto"/>
                <w:bottom w:val="none" w:sz="0" w:space="0" w:color="auto"/>
                <w:right w:val="none" w:sz="0" w:space="0" w:color="auto"/>
              </w:divBdr>
            </w:div>
          </w:divsChild>
        </w:div>
        <w:div w:id="1501920098">
          <w:marLeft w:val="0"/>
          <w:marRight w:val="0"/>
          <w:marTop w:val="0"/>
          <w:marBottom w:val="0"/>
          <w:divBdr>
            <w:top w:val="none" w:sz="0" w:space="0" w:color="auto"/>
            <w:left w:val="none" w:sz="0" w:space="0" w:color="auto"/>
            <w:bottom w:val="none" w:sz="0" w:space="0" w:color="auto"/>
            <w:right w:val="none" w:sz="0" w:space="0" w:color="auto"/>
          </w:divBdr>
          <w:divsChild>
            <w:div w:id="760758979">
              <w:marLeft w:val="0"/>
              <w:marRight w:val="0"/>
              <w:marTop w:val="0"/>
              <w:marBottom w:val="0"/>
              <w:divBdr>
                <w:top w:val="none" w:sz="0" w:space="0" w:color="auto"/>
                <w:left w:val="none" w:sz="0" w:space="0" w:color="auto"/>
                <w:bottom w:val="none" w:sz="0" w:space="0" w:color="auto"/>
                <w:right w:val="none" w:sz="0" w:space="0" w:color="auto"/>
              </w:divBdr>
            </w:div>
          </w:divsChild>
        </w:div>
        <w:div w:id="1703751646">
          <w:marLeft w:val="0"/>
          <w:marRight w:val="0"/>
          <w:marTop w:val="0"/>
          <w:marBottom w:val="0"/>
          <w:divBdr>
            <w:top w:val="none" w:sz="0" w:space="0" w:color="auto"/>
            <w:left w:val="none" w:sz="0" w:space="0" w:color="auto"/>
            <w:bottom w:val="none" w:sz="0" w:space="0" w:color="auto"/>
            <w:right w:val="none" w:sz="0" w:space="0" w:color="auto"/>
          </w:divBdr>
          <w:divsChild>
            <w:div w:id="469053309">
              <w:marLeft w:val="0"/>
              <w:marRight w:val="0"/>
              <w:marTop w:val="0"/>
              <w:marBottom w:val="0"/>
              <w:divBdr>
                <w:top w:val="none" w:sz="0" w:space="0" w:color="auto"/>
                <w:left w:val="none" w:sz="0" w:space="0" w:color="auto"/>
                <w:bottom w:val="none" w:sz="0" w:space="0" w:color="auto"/>
                <w:right w:val="none" w:sz="0" w:space="0" w:color="auto"/>
              </w:divBdr>
            </w:div>
          </w:divsChild>
        </w:div>
        <w:div w:id="2097163399">
          <w:marLeft w:val="0"/>
          <w:marRight w:val="0"/>
          <w:marTop w:val="0"/>
          <w:marBottom w:val="0"/>
          <w:divBdr>
            <w:top w:val="none" w:sz="0" w:space="0" w:color="auto"/>
            <w:left w:val="none" w:sz="0" w:space="0" w:color="auto"/>
            <w:bottom w:val="none" w:sz="0" w:space="0" w:color="auto"/>
            <w:right w:val="none" w:sz="0" w:space="0" w:color="auto"/>
          </w:divBdr>
          <w:divsChild>
            <w:div w:id="1578782125">
              <w:marLeft w:val="0"/>
              <w:marRight w:val="0"/>
              <w:marTop w:val="0"/>
              <w:marBottom w:val="0"/>
              <w:divBdr>
                <w:top w:val="none" w:sz="0" w:space="0" w:color="auto"/>
                <w:left w:val="none" w:sz="0" w:space="0" w:color="auto"/>
                <w:bottom w:val="none" w:sz="0" w:space="0" w:color="auto"/>
                <w:right w:val="none" w:sz="0" w:space="0" w:color="auto"/>
              </w:divBdr>
            </w:div>
          </w:divsChild>
        </w:div>
        <w:div w:id="1212227538">
          <w:marLeft w:val="0"/>
          <w:marRight w:val="0"/>
          <w:marTop w:val="0"/>
          <w:marBottom w:val="0"/>
          <w:divBdr>
            <w:top w:val="none" w:sz="0" w:space="0" w:color="auto"/>
            <w:left w:val="none" w:sz="0" w:space="0" w:color="auto"/>
            <w:bottom w:val="none" w:sz="0" w:space="0" w:color="auto"/>
            <w:right w:val="none" w:sz="0" w:space="0" w:color="auto"/>
          </w:divBdr>
          <w:divsChild>
            <w:div w:id="1351637250">
              <w:marLeft w:val="0"/>
              <w:marRight w:val="0"/>
              <w:marTop w:val="0"/>
              <w:marBottom w:val="0"/>
              <w:divBdr>
                <w:top w:val="none" w:sz="0" w:space="0" w:color="auto"/>
                <w:left w:val="none" w:sz="0" w:space="0" w:color="auto"/>
                <w:bottom w:val="none" w:sz="0" w:space="0" w:color="auto"/>
                <w:right w:val="none" w:sz="0" w:space="0" w:color="auto"/>
              </w:divBdr>
            </w:div>
          </w:divsChild>
        </w:div>
        <w:div w:id="771246267">
          <w:marLeft w:val="0"/>
          <w:marRight w:val="0"/>
          <w:marTop w:val="0"/>
          <w:marBottom w:val="0"/>
          <w:divBdr>
            <w:top w:val="none" w:sz="0" w:space="0" w:color="auto"/>
            <w:left w:val="none" w:sz="0" w:space="0" w:color="auto"/>
            <w:bottom w:val="none" w:sz="0" w:space="0" w:color="auto"/>
            <w:right w:val="none" w:sz="0" w:space="0" w:color="auto"/>
          </w:divBdr>
          <w:divsChild>
            <w:div w:id="1600945866">
              <w:marLeft w:val="0"/>
              <w:marRight w:val="0"/>
              <w:marTop w:val="0"/>
              <w:marBottom w:val="0"/>
              <w:divBdr>
                <w:top w:val="none" w:sz="0" w:space="0" w:color="auto"/>
                <w:left w:val="none" w:sz="0" w:space="0" w:color="auto"/>
                <w:bottom w:val="none" w:sz="0" w:space="0" w:color="auto"/>
                <w:right w:val="none" w:sz="0" w:space="0" w:color="auto"/>
              </w:divBdr>
            </w:div>
          </w:divsChild>
        </w:div>
        <w:div w:id="5834134">
          <w:marLeft w:val="0"/>
          <w:marRight w:val="0"/>
          <w:marTop w:val="0"/>
          <w:marBottom w:val="0"/>
          <w:divBdr>
            <w:top w:val="none" w:sz="0" w:space="0" w:color="auto"/>
            <w:left w:val="none" w:sz="0" w:space="0" w:color="auto"/>
            <w:bottom w:val="none" w:sz="0" w:space="0" w:color="auto"/>
            <w:right w:val="none" w:sz="0" w:space="0" w:color="auto"/>
          </w:divBdr>
          <w:divsChild>
            <w:div w:id="1064990188">
              <w:marLeft w:val="0"/>
              <w:marRight w:val="0"/>
              <w:marTop w:val="0"/>
              <w:marBottom w:val="0"/>
              <w:divBdr>
                <w:top w:val="none" w:sz="0" w:space="0" w:color="auto"/>
                <w:left w:val="none" w:sz="0" w:space="0" w:color="auto"/>
                <w:bottom w:val="none" w:sz="0" w:space="0" w:color="auto"/>
                <w:right w:val="none" w:sz="0" w:space="0" w:color="auto"/>
              </w:divBdr>
            </w:div>
          </w:divsChild>
        </w:div>
        <w:div w:id="721638513">
          <w:marLeft w:val="0"/>
          <w:marRight w:val="0"/>
          <w:marTop w:val="0"/>
          <w:marBottom w:val="0"/>
          <w:divBdr>
            <w:top w:val="none" w:sz="0" w:space="0" w:color="auto"/>
            <w:left w:val="none" w:sz="0" w:space="0" w:color="auto"/>
            <w:bottom w:val="none" w:sz="0" w:space="0" w:color="auto"/>
            <w:right w:val="none" w:sz="0" w:space="0" w:color="auto"/>
          </w:divBdr>
          <w:divsChild>
            <w:div w:id="1338580611">
              <w:marLeft w:val="0"/>
              <w:marRight w:val="0"/>
              <w:marTop w:val="0"/>
              <w:marBottom w:val="0"/>
              <w:divBdr>
                <w:top w:val="none" w:sz="0" w:space="0" w:color="auto"/>
                <w:left w:val="none" w:sz="0" w:space="0" w:color="auto"/>
                <w:bottom w:val="none" w:sz="0" w:space="0" w:color="auto"/>
                <w:right w:val="none" w:sz="0" w:space="0" w:color="auto"/>
              </w:divBdr>
            </w:div>
          </w:divsChild>
        </w:div>
        <w:div w:id="1956525106">
          <w:marLeft w:val="0"/>
          <w:marRight w:val="0"/>
          <w:marTop w:val="0"/>
          <w:marBottom w:val="0"/>
          <w:divBdr>
            <w:top w:val="none" w:sz="0" w:space="0" w:color="auto"/>
            <w:left w:val="none" w:sz="0" w:space="0" w:color="auto"/>
            <w:bottom w:val="none" w:sz="0" w:space="0" w:color="auto"/>
            <w:right w:val="none" w:sz="0" w:space="0" w:color="auto"/>
          </w:divBdr>
          <w:divsChild>
            <w:div w:id="260189484">
              <w:marLeft w:val="0"/>
              <w:marRight w:val="0"/>
              <w:marTop w:val="0"/>
              <w:marBottom w:val="0"/>
              <w:divBdr>
                <w:top w:val="none" w:sz="0" w:space="0" w:color="auto"/>
                <w:left w:val="none" w:sz="0" w:space="0" w:color="auto"/>
                <w:bottom w:val="none" w:sz="0" w:space="0" w:color="auto"/>
                <w:right w:val="none" w:sz="0" w:space="0" w:color="auto"/>
              </w:divBdr>
            </w:div>
          </w:divsChild>
        </w:div>
        <w:div w:id="792017056">
          <w:marLeft w:val="0"/>
          <w:marRight w:val="0"/>
          <w:marTop w:val="0"/>
          <w:marBottom w:val="0"/>
          <w:divBdr>
            <w:top w:val="none" w:sz="0" w:space="0" w:color="auto"/>
            <w:left w:val="none" w:sz="0" w:space="0" w:color="auto"/>
            <w:bottom w:val="none" w:sz="0" w:space="0" w:color="auto"/>
            <w:right w:val="none" w:sz="0" w:space="0" w:color="auto"/>
          </w:divBdr>
          <w:divsChild>
            <w:div w:id="99230483">
              <w:marLeft w:val="0"/>
              <w:marRight w:val="0"/>
              <w:marTop w:val="0"/>
              <w:marBottom w:val="0"/>
              <w:divBdr>
                <w:top w:val="none" w:sz="0" w:space="0" w:color="auto"/>
                <w:left w:val="none" w:sz="0" w:space="0" w:color="auto"/>
                <w:bottom w:val="none" w:sz="0" w:space="0" w:color="auto"/>
                <w:right w:val="none" w:sz="0" w:space="0" w:color="auto"/>
              </w:divBdr>
            </w:div>
          </w:divsChild>
        </w:div>
        <w:div w:id="65760370">
          <w:marLeft w:val="0"/>
          <w:marRight w:val="0"/>
          <w:marTop w:val="0"/>
          <w:marBottom w:val="0"/>
          <w:divBdr>
            <w:top w:val="none" w:sz="0" w:space="0" w:color="auto"/>
            <w:left w:val="none" w:sz="0" w:space="0" w:color="auto"/>
            <w:bottom w:val="none" w:sz="0" w:space="0" w:color="auto"/>
            <w:right w:val="none" w:sz="0" w:space="0" w:color="auto"/>
          </w:divBdr>
          <w:divsChild>
            <w:div w:id="1583752938">
              <w:marLeft w:val="0"/>
              <w:marRight w:val="0"/>
              <w:marTop w:val="0"/>
              <w:marBottom w:val="0"/>
              <w:divBdr>
                <w:top w:val="none" w:sz="0" w:space="0" w:color="auto"/>
                <w:left w:val="none" w:sz="0" w:space="0" w:color="auto"/>
                <w:bottom w:val="none" w:sz="0" w:space="0" w:color="auto"/>
                <w:right w:val="none" w:sz="0" w:space="0" w:color="auto"/>
              </w:divBdr>
            </w:div>
          </w:divsChild>
        </w:div>
        <w:div w:id="636566244">
          <w:marLeft w:val="0"/>
          <w:marRight w:val="0"/>
          <w:marTop w:val="0"/>
          <w:marBottom w:val="0"/>
          <w:divBdr>
            <w:top w:val="none" w:sz="0" w:space="0" w:color="auto"/>
            <w:left w:val="none" w:sz="0" w:space="0" w:color="auto"/>
            <w:bottom w:val="none" w:sz="0" w:space="0" w:color="auto"/>
            <w:right w:val="none" w:sz="0" w:space="0" w:color="auto"/>
          </w:divBdr>
          <w:divsChild>
            <w:div w:id="2022194114">
              <w:marLeft w:val="0"/>
              <w:marRight w:val="0"/>
              <w:marTop w:val="0"/>
              <w:marBottom w:val="0"/>
              <w:divBdr>
                <w:top w:val="none" w:sz="0" w:space="0" w:color="auto"/>
                <w:left w:val="none" w:sz="0" w:space="0" w:color="auto"/>
                <w:bottom w:val="none" w:sz="0" w:space="0" w:color="auto"/>
                <w:right w:val="none" w:sz="0" w:space="0" w:color="auto"/>
              </w:divBdr>
            </w:div>
          </w:divsChild>
        </w:div>
        <w:div w:id="1398284072">
          <w:marLeft w:val="0"/>
          <w:marRight w:val="0"/>
          <w:marTop w:val="0"/>
          <w:marBottom w:val="0"/>
          <w:divBdr>
            <w:top w:val="none" w:sz="0" w:space="0" w:color="auto"/>
            <w:left w:val="none" w:sz="0" w:space="0" w:color="auto"/>
            <w:bottom w:val="none" w:sz="0" w:space="0" w:color="auto"/>
            <w:right w:val="none" w:sz="0" w:space="0" w:color="auto"/>
          </w:divBdr>
          <w:divsChild>
            <w:div w:id="1594170776">
              <w:marLeft w:val="0"/>
              <w:marRight w:val="0"/>
              <w:marTop w:val="0"/>
              <w:marBottom w:val="0"/>
              <w:divBdr>
                <w:top w:val="none" w:sz="0" w:space="0" w:color="auto"/>
                <w:left w:val="none" w:sz="0" w:space="0" w:color="auto"/>
                <w:bottom w:val="none" w:sz="0" w:space="0" w:color="auto"/>
                <w:right w:val="none" w:sz="0" w:space="0" w:color="auto"/>
              </w:divBdr>
            </w:div>
          </w:divsChild>
        </w:div>
        <w:div w:id="1396321078">
          <w:marLeft w:val="0"/>
          <w:marRight w:val="0"/>
          <w:marTop w:val="0"/>
          <w:marBottom w:val="0"/>
          <w:divBdr>
            <w:top w:val="none" w:sz="0" w:space="0" w:color="auto"/>
            <w:left w:val="none" w:sz="0" w:space="0" w:color="auto"/>
            <w:bottom w:val="none" w:sz="0" w:space="0" w:color="auto"/>
            <w:right w:val="none" w:sz="0" w:space="0" w:color="auto"/>
          </w:divBdr>
          <w:divsChild>
            <w:div w:id="14267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01673242">
      <w:bodyDiv w:val="1"/>
      <w:marLeft w:val="0"/>
      <w:marRight w:val="0"/>
      <w:marTop w:val="0"/>
      <w:marBottom w:val="0"/>
      <w:divBdr>
        <w:top w:val="none" w:sz="0" w:space="0" w:color="auto"/>
        <w:left w:val="none" w:sz="0" w:space="0" w:color="auto"/>
        <w:bottom w:val="none" w:sz="0" w:space="0" w:color="auto"/>
        <w:right w:val="none" w:sz="0" w:space="0" w:color="auto"/>
      </w:divBdr>
      <w:divsChild>
        <w:div w:id="1643658184">
          <w:marLeft w:val="0"/>
          <w:marRight w:val="0"/>
          <w:marTop w:val="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25739961">
      <w:bodyDiv w:val="1"/>
      <w:marLeft w:val="0"/>
      <w:marRight w:val="0"/>
      <w:marTop w:val="0"/>
      <w:marBottom w:val="0"/>
      <w:divBdr>
        <w:top w:val="none" w:sz="0" w:space="0" w:color="auto"/>
        <w:left w:val="none" w:sz="0" w:space="0" w:color="auto"/>
        <w:bottom w:val="none" w:sz="0" w:space="0" w:color="auto"/>
        <w:right w:val="none" w:sz="0" w:space="0" w:color="auto"/>
      </w:divBdr>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buathong\Download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9ECFCD8C29CE6E448AA83442C9B4435E" ma:contentTypeVersion="16" ma:contentTypeDescription="Ein neues Dokument erstellen." ma:contentTypeScope="" ma:versionID="28b5c7cf8500469cbf6f9ae6c19c9eae">
  <xsd:schema xmlns:xsd="http://www.w3.org/2001/XMLSchema" xmlns:xs="http://www.w3.org/2001/XMLSchema" xmlns:p="http://schemas.microsoft.com/office/2006/metadata/properties" xmlns:ns2="3fc33eec-a9da-4b82-96ee-56215b05ee19" xmlns:ns3="ed034eb2-a8c1-48ba-9597-a1572e4f2bd8" xmlns:ns4="4d6dba1a-74a0-498c-b9d1-daa6413e7f40" targetNamespace="http://schemas.microsoft.com/office/2006/metadata/properties" ma:root="true" ma:fieldsID="cd6b6f0249b4e0c202e53ee4ea4b46a0" ns2:_="" ns3:_="" ns4:_="">
    <xsd:import namespace="3fc33eec-a9da-4b82-96ee-56215b05ee19"/>
    <xsd:import namespace="ed034eb2-a8c1-48ba-9597-a1572e4f2bd8"/>
    <xsd:import namespace="4d6dba1a-74a0-498c-b9d1-daa6413e7f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CR" minOccurs="0"/>
                <xsd:element ref="ns3:MediaServiceGenerationTime" minOccurs="0"/>
                <xsd:element ref="ns3:MediaServiceEventHashCode" minOccurs="0"/>
                <xsd:element ref="ns3:lcf76f155ced4ddcb4097134ff3c332f" minOccurs="0"/>
                <xsd:element ref="ns4:TaxCatchAll"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034eb2-a8c1-48ba-9597-a1572e4f2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DE0DD2-B97C-4A9A-98D9-3A9F4BF30DF5}">
  <ds:schemaRefs>
    <ds:schemaRef ds:uri="http://schemas.microsoft.com/sharepoint/v3/contenttype/forms"/>
  </ds:schemaRefs>
</ds:datastoreItem>
</file>

<file path=customXml/itemProps2.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3.xml><?xml version="1.0" encoding="utf-8"?>
<ds:datastoreItem xmlns:ds="http://schemas.openxmlformats.org/officeDocument/2006/customXml" ds:itemID="{BF679054-B968-4DE2-AB90-769BF669F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ed034eb2-a8c1-48ba-9597-a1572e4f2bd8"/>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4</Pages>
  <Words>530</Words>
  <Characters>3343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Dipl. Informatiker/in HF                     Cloud-native Engineer</vt:lpstr>
    </vt:vector>
  </TitlesOfParts>
  <Company>Mediaviso AG</Company>
  <LinksUpToDate>false</LinksUpToDate>
  <CharactersWithSpaces>3866</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 Informatiker/in HF                     Cloud-native Engineer</dc:title>
  <dc:subject>Handbuch ITCNE 23</dc:subject>
  <dc:creator>Buathong Dennis</dc:creator>
  <cp:lastModifiedBy>dennis.buathong@hotmail.com</cp:lastModifiedBy>
  <cp:revision>42</cp:revision>
  <cp:lastPrinted>2023-04-11T08:29:00Z</cp:lastPrinted>
  <dcterms:created xsi:type="dcterms:W3CDTF">2023-04-18T14:37:00Z</dcterms:created>
  <dcterms:modified xsi:type="dcterms:W3CDTF">2023-04-19T14:12:00Z</dcterms:modified>
  <cp:contentStatus>Version 1 vom 20.02.23</cp:contentStatus>
</cp:coreProperties>
</file>